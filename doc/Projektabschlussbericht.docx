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Layout w:type="fixed"/>
        <w:tblLook w:val="04A0" w:firstRow="1" w:lastRow="0" w:firstColumn="1" w:lastColumn="0" w:noHBand="0" w:noVBand="1"/>
      </w:tblPr>
      <w:tblGrid>
        <w:gridCol w:w="5395"/>
        <w:gridCol w:w="5395"/>
      </w:tblGrid>
      <w:tr w:rsidR="001D78B9" w:rsidRPr="00375334" w14:paraId="2D4EE5CF" w14:textId="77777777" w:rsidTr="004B03CF">
        <w:trPr>
          <w:trHeight w:val="1605"/>
        </w:trPr>
        <w:tc>
          <w:tcPr>
            <w:tcW w:w="10790" w:type="dxa"/>
            <w:gridSpan w:val="2"/>
            <w:vAlign w:val="center"/>
          </w:tcPr>
          <w:p w14:paraId="13D3541F" w14:textId="650B3434" w:rsidR="001D78B9" w:rsidRPr="004B296A" w:rsidRDefault="004B296A" w:rsidP="00216DB3">
            <w:pPr>
              <w:pStyle w:val="berschrift1"/>
              <w:rPr>
                <w:sz w:val="72"/>
                <w:szCs w:val="28"/>
              </w:rPr>
            </w:pPr>
            <w:bookmarkStart w:id="0" w:name="_Toc74035048"/>
            <w:bookmarkStart w:id="1" w:name="_Toc74035181"/>
            <w:r w:rsidRPr="004B296A">
              <w:rPr>
                <w:sz w:val="72"/>
                <w:szCs w:val="28"/>
              </w:rPr>
              <w:t>Projektabschlussbericht</w:t>
            </w:r>
            <w:bookmarkEnd w:id="0"/>
            <w:bookmarkEnd w:id="1"/>
          </w:p>
        </w:tc>
      </w:tr>
      <w:tr w:rsidR="00637B83" w:rsidRPr="00375334" w14:paraId="2674EB56" w14:textId="77777777" w:rsidTr="004B03CF">
        <w:trPr>
          <w:trHeight w:val="12258"/>
        </w:trPr>
        <w:tc>
          <w:tcPr>
            <w:tcW w:w="10790" w:type="dxa"/>
            <w:gridSpan w:val="2"/>
            <w:vAlign w:val="center"/>
          </w:tcPr>
          <w:p w14:paraId="46D2F7B0" w14:textId="19B56F14" w:rsidR="00637B83" w:rsidRPr="00421D48" w:rsidRDefault="00637B83" w:rsidP="004B03CF">
            <w:bookmarkStart w:id="2" w:name="_Toc74035049"/>
            <w:r w:rsidRPr="00421D48">
              <mc:AlternateContent>
                <mc:Choice Requires="wps">
                  <w:drawing>
                    <wp:inline distT="0" distB="0" distL="0" distR="0" wp14:anchorId="61B7F5B5" wp14:editId="283B06CF">
                      <wp:extent cx="6091200" cy="6094800"/>
                      <wp:effectExtent l="0" t="0" r="5080" b="1270"/>
                      <wp:docPr id="21"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597A763" id="Form"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54a8eb [3205]" stroked="f" strokeweight="1pt">
                      <v:fill color2="#4cf6e8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bookmarkEnd w:id="2"/>
          </w:p>
        </w:tc>
      </w:tr>
      <w:tr w:rsidR="00A81248" w:rsidRPr="00375334" w14:paraId="0D9830EB" w14:textId="77777777" w:rsidTr="004B03CF">
        <w:trPr>
          <w:trHeight w:val="1004"/>
        </w:trPr>
        <w:tc>
          <w:tcPr>
            <w:tcW w:w="5395" w:type="dxa"/>
            <w:vAlign w:val="center"/>
          </w:tcPr>
          <w:p w14:paraId="6E751842" w14:textId="5C058F49" w:rsidR="00637B83" w:rsidRPr="00421D48" w:rsidRDefault="004B296A" w:rsidP="00421D48">
            <w:pPr>
              <w:rPr>
                <w:color w:val="3B4455"/>
                <w:sz w:val="42"/>
                <w:szCs w:val="42"/>
              </w:rPr>
            </w:pPr>
            <w:bookmarkStart w:id="3" w:name="_Toc74033984"/>
            <w:r w:rsidRPr="00421D48">
              <w:rPr>
                <w:color w:val="3B4455"/>
                <w:sz w:val="42"/>
                <w:szCs w:val="42"/>
              </w:rPr>
              <w:t>08.06.2021</w:t>
            </w:r>
            <w:bookmarkEnd w:id="3"/>
          </w:p>
          <w:p w14:paraId="1D3089E6" w14:textId="39BEFBED" w:rsidR="00A81248" w:rsidRPr="00421D48" w:rsidRDefault="004B296A" w:rsidP="00421D48">
            <w:pPr>
              <w:rPr>
                <w:color w:val="3B4455"/>
                <w:szCs w:val="42"/>
              </w:rPr>
            </w:pPr>
            <w:bookmarkStart w:id="4" w:name="_Toc74033985"/>
            <w:r w:rsidRPr="00421D48">
              <w:rPr>
                <w:color w:val="3B4455"/>
                <w:sz w:val="42"/>
                <w:szCs w:val="42"/>
              </w:rPr>
              <w:t>ITP</w:t>
            </w:r>
            <w:bookmarkEnd w:id="4"/>
            <w:r w:rsidRPr="00421D48">
              <w:rPr>
                <w:color w:val="3B4455"/>
                <w:szCs w:val="42"/>
              </w:rPr>
              <w:t xml:space="preserve"> </w:t>
            </w:r>
          </w:p>
        </w:tc>
        <w:tc>
          <w:tcPr>
            <w:tcW w:w="5395" w:type="dxa"/>
            <w:vAlign w:val="center"/>
          </w:tcPr>
          <w:p w14:paraId="75851589" w14:textId="4925400E" w:rsidR="00A81248" w:rsidRPr="00375334" w:rsidRDefault="00C976D8" w:rsidP="00216DB3">
            <w:pPr>
              <w:pStyle w:val="berschrift2"/>
            </w:pPr>
            <w:bookmarkStart w:id="5" w:name="_Toc74033986"/>
            <w:bookmarkStart w:id="6" w:name="_Toc74035050"/>
            <w:bookmarkStart w:id="7" w:name="_Toc74035182"/>
            <w:r>
              <w:rPr>
                <w:noProof/>
              </w:rPr>
              <w:drawing>
                <wp:anchor distT="0" distB="0" distL="114300" distR="114300" simplePos="0" relativeHeight="251670528" behindDoc="1" locked="0" layoutInCell="1" allowOverlap="1" wp14:anchorId="39964870" wp14:editId="08FBC9E7">
                  <wp:simplePos x="0" y="0"/>
                  <wp:positionH relativeFrom="column">
                    <wp:posOffset>941070</wp:posOffset>
                  </wp:positionH>
                  <wp:positionV relativeFrom="paragraph">
                    <wp:posOffset>-193675</wp:posOffset>
                  </wp:positionV>
                  <wp:extent cx="2146300" cy="956310"/>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30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bookmarkEnd w:id="6"/>
            <w:bookmarkEnd w:id="7"/>
          </w:p>
        </w:tc>
      </w:tr>
    </w:tbl>
    <w:p w14:paraId="22995C7F" w14:textId="324EA1A2" w:rsidR="000C4ED1" w:rsidRPr="004B03CF" w:rsidRDefault="004B03CF" w:rsidP="005A2DF7">
      <w:pPr>
        <w:rPr>
          <w:rFonts w:asciiTheme="majorHAnsi" w:hAnsiTheme="majorHAnsi"/>
          <w:b/>
          <w:bCs/>
          <w:color w:val="3B4455"/>
          <w:sz w:val="72"/>
          <w:szCs w:val="72"/>
        </w:rPr>
      </w:pPr>
      <w:proofErr w:type="spellStart"/>
      <w:r>
        <w:rPr>
          <w:rFonts w:asciiTheme="majorHAnsi" w:hAnsiTheme="majorHAnsi"/>
          <w:b/>
          <w:bCs/>
          <w:color w:val="3B4455"/>
          <w:sz w:val="72"/>
          <w:szCs w:val="72"/>
        </w:rPr>
        <w:lastRenderedPageBreak/>
        <w:t>V</w:t>
      </w:r>
      <w:r w:rsidRPr="004B03CF">
        <w:rPr>
          <w:rFonts w:asciiTheme="majorHAnsi" w:hAnsiTheme="majorHAnsi"/>
          <w:b/>
          <w:bCs/>
          <w:color w:val="3B4455"/>
          <w:sz w:val="72"/>
          <w:szCs w:val="72"/>
        </w:rPr>
        <w:t>itaChi</w:t>
      </w:r>
      <w:proofErr w:type="spellEnd"/>
      <w:r w:rsidRPr="004B03CF">
        <w:rPr>
          <w:rFonts w:asciiTheme="majorHAnsi" w:hAnsiTheme="majorHAnsi"/>
          <w:b/>
          <w:bCs/>
          <w:color w:val="3B4455"/>
          <w:sz w:val="72"/>
          <w:szCs w:val="72"/>
        </w:rPr>
        <w:t xml:space="preserve"> Projektabschlussbericht</w:t>
      </w:r>
    </w:p>
    <w:sdt>
      <w:sdtPr>
        <w:rPr>
          <w:lang w:val="de-DE"/>
        </w:rPr>
        <w:id w:val="-1340459573"/>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ED7B29F" w14:textId="5BE29295" w:rsidR="004B03CF" w:rsidRPr="004B03CF" w:rsidRDefault="004B03CF" w:rsidP="004B03CF">
          <w:pPr>
            <w:pStyle w:val="Inhaltsverzeichnisberschrift"/>
            <w:spacing w:before="800" w:after="360" w:line="240" w:lineRule="auto"/>
            <w:rPr>
              <w:lang w:val="de-DE"/>
            </w:rPr>
          </w:pPr>
          <w:r>
            <w:rPr>
              <w:lang w:val="de-DE"/>
            </w:rPr>
            <w:t xml:space="preserve">Inhalt </w:t>
          </w:r>
          <w:r>
            <w:fldChar w:fldCharType="begin"/>
          </w:r>
          <w:r>
            <w:instrText xml:space="preserve"> TOC \o "1-3" \h \z \u </w:instrText>
          </w:r>
          <w:r>
            <w:fldChar w:fldCharType="separate"/>
          </w:r>
        </w:p>
        <w:p w14:paraId="17775F58" w14:textId="6BF04652" w:rsidR="004B03CF" w:rsidRPr="004B03CF" w:rsidRDefault="004B03CF">
          <w:pPr>
            <w:pStyle w:val="Verzeichnis2"/>
            <w:tabs>
              <w:tab w:val="right" w:leader="dot" w:pos="10772"/>
            </w:tabs>
            <w:rPr>
              <w:rFonts w:eastAsiaTheme="minorEastAsia"/>
              <w:noProof/>
              <w:sz w:val="22"/>
              <w:szCs w:val="22"/>
              <w:lang w:val="de-AT" w:eastAsia="de-AT"/>
            </w:rPr>
          </w:pPr>
          <w:hyperlink w:anchor="_Toc74035183" w:history="1">
            <w:r w:rsidRPr="004B03CF">
              <w:rPr>
                <w:rStyle w:val="Hyperlink"/>
                <w:rFonts w:asciiTheme="majorHAnsi" w:hAnsiTheme="majorHAnsi"/>
                <w:noProof/>
              </w:rPr>
              <w:t>Teilnehmer und Projekt-Team</w:t>
            </w:r>
            <w:r w:rsidRPr="004B03CF">
              <w:rPr>
                <w:noProof/>
                <w:webHidden/>
              </w:rPr>
              <w:tab/>
            </w:r>
            <w:r w:rsidRPr="004B03CF">
              <w:rPr>
                <w:noProof/>
                <w:webHidden/>
              </w:rPr>
              <w:fldChar w:fldCharType="begin"/>
            </w:r>
            <w:r w:rsidRPr="004B03CF">
              <w:rPr>
                <w:noProof/>
                <w:webHidden/>
              </w:rPr>
              <w:instrText xml:space="preserve"> PAGEREF _Toc74035183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599169D1" w14:textId="6D26B941" w:rsidR="004B03CF" w:rsidRPr="004B03CF" w:rsidRDefault="004B03CF">
          <w:pPr>
            <w:pStyle w:val="Verzeichnis3"/>
            <w:tabs>
              <w:tab w:val="right" w:leader="dot" w:pos="10772"/>
            </w:tabs>
            <w:rPr>
              <w:rFonts w:eastAsiaTheme="minorEastAsia"/>
              <w:noProof/>
              <w:sz w:val="22"/>
              <w:szCs w:val="22"/>
              <w:lang w:val="de-AT" w:eastAsia="de-AT"/>
            </w:rPr>
          </w:pPr>
          <w:hyperlink r:id="rId12" w:anchor="_Toc74035184" w:history="1">
            <w:r w:rsidRPr="004B03CF">
              <w:rPr>
                <w:rStyle w:val="Hyperlink"/>
                <w:noProof/>
              </w:rPr>
              <w:t>Teammitglieder:</w:t>
            </w:r>
            <w:r w:rsidRPr="004B03CF">
              <w:rPr>
                <w:noProof/>
                <w:webHidden/>
              </w:rPr>
              <w:tab/>
            </w:r>
            <w:r w:rsidRPr="004B03CF">
              <w:rPr>
                <w:noProof/>
                <w:webHidden/>
              </w:rPr>
              <w:fldChar w:fldCharType="begin"/>
            </w:r>
            <w:r w:rsidRPr="004B03CF">
              <w:rPr>
                <w:noProof/>
                <w:webHidden/>
              </w:rPr>
              <w:instrText xml:space="preserve"> PAGEREF _Toc74035184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3A954F44" w14:textId="00F1D0D3" w:rsidR="004B03CF" w:rsidRPr="004B03CF" w:rsidRDefault="004B03CF">
          <w:pPr>
            <w:pStyle w:val="Verzeichnis3"/>
            <w:tabs>
              <w:tab w:val="right" w:leader="dot" w:pos="10772"/>
            </w:tabs>
            <w:rPr>
              <w:rFonts w:eastAsiaTheme="minorEastAsia"/>
              <w:noProof/>
              <w:sz w:val="22"/>
              <w:szCs w:val="22"/>
              <w:lang w:val="de-AT" w:eastAsia="de-AT"/>
            </w:rPr>
          </w:pPr>
          <w:hyperlink w:anchor="_Toc74035185" w:history="1">
            <w:r w:rsidRPr="004B03CF">
              <w:rPr>
                <w:rStyle w:val="Hyperlink"/>
                <w:noProof/>
              </w:rPr>
              <w:t>Teilnehmer:</w:t>
            </w:r>
            <w:r w:rsidRPr="004B03CF">
              <w:rPr>
                <w:noProof/>
                <w:webHidden/>
              </w:rPr>
              <w:tab/>
            </w:r>
            <w:r w:rsidRPr="004B03CF">
              <w:rPr>
                <w:noProof/>
                <w:webHidden/>
              </w:rPr>
              <w:fldChar w:fldCharType="begin"/>
            </w:r>
            <w:r w:rsidRPr="004B03CF">
              <w:rPr>
                <w:noProof/>
                <w:webHidden/>
              </w:rPr>
              <w:instrText xml:space="preserve"> PAGEREF _Toc74035185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0D0EC377" w14:textId="6024C96E" w:rsidR="004B03CF" w:rsidRPr="004B03CF" w:rsidRDefault="004B03CF">
          <w:pPr>
            <w:pStyle w:val="Verzeichnis3"/>
            <w:tabs>
              <w:tab w:val="right" w:leader="dot" w:pos="10772"/>
            </w:tabs>
            <w:rPr>
              <w:rFonts w:eastAsiaTheme="minorEastAsia"/>
              <w:noProof/>
              <w:sz w:val="22"/>
              <w:szCs w:val="22"/>
              <w:lang w:val="de-AT" w:eastAsia="de-AT"/>
            </w:rPr>
          </w:pPr>
          <w:hyperlink w:anchor="_Toc74035186" w:history="1">
            <w:r w:rsidRPr="004B03CF">
              <w:rPr>
                <w:rStyle w:val="Hyperlink"/>
                <w:noProof/>
              </w:rPr>
              <w:t>Projektleiter:</w:t>
            </w:r>
            <w:r w:rsidRPr="004B03CF">
              <w:rPr>
                <w:noProof/>
                <w:webHidden/>
              </w:rPr>
              <w:tab/>
            </w:r>
            <w:r w:rsidRPr="004B03CF">
              <w:rPr>
                <w:noProof/>
                <w:webHidden/>
              </w:rPr>
              <w:fldChar w:fldCharType="begin"/>
            </w:r>
            <w:r w:rsidRPr="004B03CF">
              <w:rPr>
                <w:noProof/>
                <w:webHidden/>
              </w:rPr>
              <w:instrText xml:space="preserve"> PAGEREF _Toc74035186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0A6D64F4" w14:textId="15ED49B6" w:rsidR="004B03CF" w:rsidRPr="004B03CF" w:rsidRDefault="004B03CF">
          <w:pPr>
            <w:pStyle w:val="Verzeichnis2"/>
            <w:tabs>
              <w:tab w:val="right" w:leader="dot" w:pos="10772"/>
            </w:tabs>
            <w:rPr>
              <w:rFonts w:eastAsiaTheme="minorEastAsia"/>
              <w:noProof/>
              <w:sz w:val="22"/>
              <w:szCs w:val="22"/>
              <w:lang w:val="de-AT" w:eastAsia="de-AT"/>
            </w:rPr>
          </w:pPr>
          <w:hyperlink w:anchor="_Toc74035187" w:history="1">
            <w:r w:rsidRPr="004B03CF">
              <w:rPr>
                <w:rStyle w:val="Hyperlink"/>
                <w:rFonts w:asciiTheme="majorHAnsi" w:hAnsiTheme="majorHAnsi"/>
                <w:noProof/>
              </w:rPr>
              <w:t>Technologien</w:t>
            </w:r>
            <w:r w:rsidRPr="004B03CF">
              <w:rPr>
                <w:noProof/>
                <w:webHidden/>
              </w:rPr>
              <w:tab/>
            </w:r>
            <w:r w:rsidRPr="004B03CF">
              <w:rPr>
                <w:noProof/>
                <w:webHidden/>
              </w:rPr>
              <w:fldChar w:fldCharType="begin"/>
            </w:r>
            <w:r w:rsidRPr="004B03CF">
              <w:rPr>
                <w:noProof/>
                <w:webHidden/>
              </w:rPr>
              <w:instrText xml:space="preserve"> PAGEREF _Toc74035187 \h </w:instrText>
            </w:r>
            <w:r w:rsidRPr="004B03CF">
              <w:rPr>
                <w:noProof/>
                <w:webHidden/>
              </w:rPr>
            </w:r>
            <w:r w:rsidRPr="004B03CF">
              <w:rPr>
                <w:noProof/>
                <w:webHidden/>
              </w:rPr>
              <w:fldChar w:fldCharType="separate"/>
            </w:r>
            <w:r w:rsidRPr="004B03CF">
              <w:rPr>
                <w:noProof/>
                <w:webHidden/>
              </w:rPr>
              <w:t>4</w:t>
            </w:r>
            <w:r w:rsidRPr="004B03CF">
              <w:rPr>
                <w:noProof/>
                <w:webHidden/>
              </w:rPr>
              <w:fldChar w:fldCharType="end"/>
            </w:r>
          </w:hyperlink>
        </w:p>
        <w:p w14:paraId="21C6AB60" w14:textId="0C2694DD" w:rsidR="004B03CF" w:rsidRPr="004B03CF" w:rsidRDefault="004B03CF">
          <w:pPr>
            <w:pStyle w:val="Verzeichnis2"/>
            <w:tabs>
              <w:tab w:val="right" w:leader="dot" w:pos="10772"/>
            </w:tabs>
            <w:rPr>
              <w:rFonts w:eastAsiaTheme="minorEastAsia"/>
              <w:noProof/>
              <w:sz w:val="22"/>
              <w:szCs w:val="22"/>
              <w:lang w:val="de-AT" w:eastAsia="de-AT"/>
            </w:rPr>
          </w:pPr>
          <w:hyperlink w:anchor="_Toc74035188" w:history="1">
            <w:r w:rsidRPr="004B03CF">
              <w:rPr>
                <w:rStyle w:val="Hyperlink"/>
                <w:rFonts w:asciiTheme="majorHAnsi" w:hAnsiTheme="majorHAnsi"/>
                <w:noProof/>
              </w:rPr>
              <w:t>Aufgaben der Personen</w:t>
            </w:r>
            <w:r w:rsidRPr="004B03CF">
              <w:rPr>
                <w:noProof/>
                <w:webHidden/>
              </w:rPr>
              <w:tab/>
            </w:r>
            <w:r w:rsidRPr="004B03CF">
              <w:rPr>
                <w:noProof/>
                <w:webHidden/>
              </w:rPr>
              <w:fldChar w:fldCharType="begin"/>
            </w:r>
            <w:r w:rsidRPr="004B03CF">
              <w:rPr>
                <w:noProof/>
                <w:webHidden/>
              </w:rPr>
              <w:instrText xml:space="preserve"> PAGEREF _Toc74035188 \h </w:instrText>
            </w:r>
            <w:r w:rsidRPr="004B03CF">
              <w:rPr>
                <w:noProof/>
                <w:webHidden/>
              </w:rPr>
            </w:r>
            <w:r w:rsidRPr="004B03CF">
              <w:rPr>
                <w:noProof/>
                <w:webHidden/>
              </w:rPr>
              <w:fldChar w:fldCharType="separate"/>
            </w:r>
            <w:r w:rsidRPr="004B03CF">
              <w:rPr>
                <w:noProof/>
                <w:webHidden/>
              </w:rPr>
              <w:t>5</w:t>
            </w:r>
            <w:r w:rsidRPr="004B03CF">
              <w:rPr>
                <w:noProof/>
                <w:webHidden/>
              </w:rPr>
              <w:fldChar w:fldCharType="end"/>
            </w:r>
          </w:hyperlink>
        </w:p>
        <w:p w14:paraId="5DA94755" w14:textId="2C633C40" w:rsidR="004B03CF" w:rsidRPr="004B03CF" w:rsidRDefault="004B03CF">
          <w:pPr>
            <w:pStyle w:val="Verzeichnis2"/>
            <w:tabs>
              <w:tab w:val="right" w:leader="dot" w:pos="10772"/>
            </w:tabs>
            <w:rPr>
              <w:rFonts w:eastAsiaTheme="minorEastAsia"/>
              <w:noProof/>
              <w:sz w:val="22"/>
              <w:szCs w:val="22"/>
              <w:lang w:val="de-AT" w:eastAsia="de-AT"/>
            </w:rPr>
          </w:pPr>
          <w:hyperlink w:anchor="_Toc74035189" w:history="1">
            <w:r w:rsidRPr="004B03CF">
              <w:rPr>
                <w:rStyle w:val="Hyperlink"/>
                <w:rFonts w:asciiTheme="majorHAnsi" w:hAnsiTheme="majorHAnsi"/>
                <w:noProof/>
              </w:rPr>
              <w:t>Screenshots der App</w:t>
            </w:r>
            <w:r w:rsidRPr="004B03CF">
              <w:rPr>
                <w:noProof/>
                <w:webHidden/>
              </w:rPr>
              <w:tab/>
            </w:r>
            <w:r w:rsidRPr="004B03CF">
              <w:rPr>
                <w:noProof/>
                <w:webHidden/>
              </w:rPr>
              <w:fldChar w:fldCharType="begin"/>
            </w:r>
            <w:r w:rsidRPr="004B03CF">
              <w:rPr>
                <w:noProof/>
                <w:webHidden/>
              </w:rPr>
              <w:instrText xml:space="preserve"> PAGEREF _Toc74035189 \h </w:instrText>
            </w:r>
            <w:r w:rsidRPr="004B03CF">
              <w:rPr>
                <w:noProof/>
                <w:webHidden/>
              </w:rPr>
            </w:r>
            <w:r w:rsidRPr="004B03CF">
              <w:rPr>
                <w:noProof/>
                <w:webHidden/>
              </w:rPr>
              <w:fldChar w:fldCharType="separate"/>
            </w:r>
            <w:r w:rsidRPr="004B03CF">
              <w:rPr>
                <w:noProof/>
                <w:webHidden/>
              </w:rPr>
              <w:t>6</w:t>
            </w:r>
            <w:r w:rsidRPr="004B03CF">
              <w:rPr>
                <w:noProof/>
                <w:webHidden/>
              </w:rPr>
              <w:fldChar w:fldCharType="end"/>
            </w:r>
          </w:hyperlink>
        </w:p>
        <w:p w14:paraId="42227054" w14:textId="70159783" w:rsidR="004B03CF" w:rsidRPr="004B03CF" w:rsidRDefault="004B03CF">
          <w:pPr>
            <w:pStyle w:val="Verzeichnis2"/>
            <w:tabs>
              <w:tab w:val="right" w:leader="dot" w:pos="10772"/>
            </w:tabs>
            <w:rPr>
              <w:rFonts w:eastAsiaTheme="minorEastAsia"/>
              <w:noProof/>
              <w:sz w:val="22"/>
              <w:szCs w:val="22"/>
              <w:lang w:val="de-AT" w:eastAsia="de-AT"/>
            </w:rPr>
          </w:pPr>
          <w:hyperlink w:anchor="_Toc74035190" w:history="1">
            <w:r w:rsidRPr="004B03CF">
              <w:rPr>
                <w:rStyle w:val="Hyperlink"/>
                <w:rFonts w:asciiTheme="majorHAnsi" w:hAnsiTheme="majorHAnsi"/>
                <w:noProof/>
              </w:rPr>
              <w:t>Github Contributor Stats</w:t>
            </w:r>
            <w:r w:rsidRPr="004B03CF">
              <w:rPr>
                <w:noProof/>
                <w:webHidden/>
              </w:rPr>
              <w:tab/>
            </w:r>
            <w:r w:rsidRPr="004B03CF">
              <w:rPr>
                <w:noProof/>
                <w:webHidden/>
              </w:rPr>
              <w:fldChar w:fldCharType="begin"/>
            </w:r>
            <w:r w:rsidRPr="004B03CF">
              <w:rPr>
                <w:noProof/>
                <w:webHidden/>
              </w:rPr>
              <w:instrText xml:space="preserve"> PAGEREF _Toc74035190 \h </w:instrText>
            </w:r>
            <w:r w:rsidRPr="004B03CF">
              <w:rPr>
                <w:noProof/>
                <w:webHidden/>
              </w:rPr>
            </w:r>
            <w:r w:rsidRPr="004B03CF">
              <w:rPr>
                <w:noProof/>
                <w:webHidden/>
              </w:rPr>
              <w:fldChar w:fldCharType="separate"/>
            </w:r>
            <w:r w:rsidRPr="004B03CF">
              <w:rPr>
                <w:noProof/>
                <w:webHidden/>
              </w:rPr>
              <w:t>7</w:t>
            </w:r>
            <w:r w:rsidRPr="004B03CF">
              <w:rPr>
                <w:noProof/>
                <w:webHidden/>
              </w:rPr>
              <w:fldChar w:fldCharType="end"/>
            </w:r>
          </w:hyperlink>
        </w:p>
        <w:p w14:paraId="3E3C284C" w14:textId="086134CD" w:rsidR="004B03CF" w:rsidRPr="004B03CF" w:rsidRDefault="004B03CF">
          <w:pPr>
            <w:pStyle w:val="Verzeichnis2"/>
            <w:tabs>
              <w:tab w:val="right" w:leader="dot" w:pos="10772"/>
            </w:tabs>
            <w:rPr>
              <w:rFonts w:eastAsiaTheme="minorEastAsia"/>
              <w:noProof/>
              <w:sz w:val="22"/>
              <w:szCs w:val="22"/>
              <w:lang w:val="de-AT" w:eastAsia="de-AT"/>
            </w:rPr>
          </w:pPr>
          <w:hyperlink w:anchor="_Toc74035191" w:history="1">
            <w:r w:rsidRPr="004B03CF">
              <w:rPr>
                <w:rStyle w:val="Hyperlink"/>
                <w:rFonts w:asciiTheme="majorHAnsi" w:hAnsiTheme="majorHAnsi"/>
                <w:noProof/>
              </w:rPr>
              <w:t>Probleme</w:t>
            </w:r>
            <w:r w:rsidRPr="004B03CF">
              <w:rPr>
                <w:noProof/>
                <w:webHidden/>
              </w:rPr>
              <w:tab/>
            </w:r>
            <w:r w:rsidRPr="004B03CF">
              <w:rPr>
                <w:noProof/>
                <w:webHidden/>
              </w:rPr>
              <w:fldChar w:fldCharType="begin"/>
            </w:r>
            <w:r w:rsidRPr="004B03CF">
              <w:rPr>
                <w:noProof/>
                <w:webHidden/>
              </w:rPr>
              <w:instrText xml:space="preserve"> PAGEREF _Toc74035191 \h </w:instrText>
            </w:r>
            <w:r w:rsidRPr="004B03CF">
              <w:rPr>
                <w:noProof/>
                <w:webHidden/>
              </w:rPr>
            </w:r>
            <w:r w:rsidRPr="004B03CF">
              <w:rPr>
                <w:noProof/>
                <w:webHidden/>
              </w:rPr>
              <w:fldChar w:fldCharType="separate"/>
            </w:r>
            <w:r w:rsidRPr="004B03CF">
              <w:rPr>
                <w:noProof/>
                <w:webHidden/>
              </w:rPr>
              <w:t>7</w:t>
            </w:r>
            <w:r w:rsidRPr="004B03CF">
              <w:rPr>
                <w:noProof/>
                <w:webHidden/>
              </w:rPr>
              <w:fldChar w:fldCharType="end"/>
            </w:r>
          </w:hyperlink>
        </w:p>
        <w:p w14:paraId="24E2C706" w14:textId="1E713F5B" w:rsidR="004B03CF" w:rsidRPr="004B03CF" w:rsidRDefault="004B03CF">
          <w:pPr>
            <w:pStyle w:val="Verzeichnis2"/>
            <w:tabs>
              <w:tab w:val="right" w:leader="dot" w:pos="10772"/>
            </w:tabs>
            <w:rPr>
              <w:rFonts w:eastAsiaTheme="minorEastAsia"/>
              <w:noProof/>
              <w:sz w:val="22"/>
              <w:szCs w:val="22"/>
              <w:lang w:val="de-AT" w:eastAsia="de-AT"/>
            </w:rPr>
          </w:pPr>
          <w:hyperlink w:anchor="_Toc74035192" w:history="1">
            <w:r w:rsidRPr="004B03CF">
              <w:rPr>
                <w:rStyle w:val="Hyperlink"/>
                <w:rFonts w:asciiTheme="majorHAnsi" w:hAnsiTheme="majorHAnsi"/>
                <w:noProof/>
              </w:rPr>
              <w:t>Lösungen</w:t>
            </w:r>
            <w:r w:rsidRPr="004B03CF">
              <w:rPr>
                <w:noProof/>
                <w:webHidden/>
              </w:rPr>
              <w:tab/>
            </w:r>
            <w:r w:rsidRPr="004B03CF">
              <w:rPr>
                <w:noProof/>
                <w:webHidden/>
              </w:rPr>
              <w:fldChar w:fldCharType="begin"/>
            </w:r>
            <w:r w:rsidRPr="004B03CF">
              <w:rPr>
                <w:noProof/>
                <w:webHidden/>
              </w:rPr>
              <w:instrText xml:space="preserve"> PAGEREF _Toc74035192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2AF9FBBC" w14:textId="4C5F87F0" w:rsidR="004B03CF" w:rsidRPr="004B03CF" w:rsidRDefault="004B03CF">
          <w:pPr>
            <w:pStyle w:val="Verzeichnis3"/>
            <w:tabs>
              <w:tab w:val="right" w:leader="dot" w:pos="10772"/>
            </w:tabs>
            <w:rPr>
              <w:rFonts w:eastAsiaTheme="minorEastAsia"/>
              <w:noProof/>
              <w:sz w:val="22"/>
              <w:szCs w:val="22"/>
              <w:lang w:val="de-AT" w:eastAsia="de-AT"/>
            </w:rPr>
          </w:pPr>
          <w:hyperlink w:anchor="_Toc74035193" w:history="1">
            <w:r w:rsidRPr="004B03CF">
              <w:rPr>
                <w:rStyle w:val="Hyperlink"/>
                <w:noProof/>
              </w:rPr>
              <w:t>KeyCloak</w:t>
            </w:r>
            <w:r w:rsidRPr="004B03CF">
              <w:rPr>
                <w:noProof/>
                <w:webHidden/>
              </w:rPr>
              <w:tab/>
            </w:r>
            <w:r w:rsidRPr="004B03CF">
              <w:rPr>
                <w:noProof/>
                <w:webHidden/>
              </w:rPr>
              <w:fldChar w:fldCharType="begin"/>
            </w:r>
            <w:r w:rsidRPr="004B03CF">
              <w:rPr>
                <w:noProof/>
                <w:webHidden/>
              </w:rPr>
              <w:instrText xml:space="preserve"> PAGEREF _Toc74035193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533B2ADF" w14:textId="384F07C1" w:rsidR="004B03CF" w:rsidRPr="004B03CF" w:rsidRDefault="004B03CF">
          <w:pPr>
            <w:pStyle w:val="Verzeichnis3"/>
            <w:tabs>
              <w:tab w:val="right" w:leader="dot" w:pos="10772"/>
            </w:tabs>
            <w:rPr>
              <w:rFonts w:eastAsiaTheme="minorEastAsia"/>
              <w:noProof/>
              <w:sz w:val="22"/>
              <w:szCs w:val="22"/>
              <w:lang w:val="de-AT" w:eastAsia="de-AT"/>
            </w:rPr>
          </w:pPr>
          <w:hyperlink w:anchor="_Toc74035194" w:history="1">
            <w:r w:rsidRPr="004B03CF">
              <w:rPr>
                <w:rStyle w:val="Hyperlink"/>
                <w:noProof/>
              </w:rPr>
              <w:t>Animationsexport</w:t>
            </w:r>
            <w:r w:rsidRPr="004B03CF">
              <w:rPr>
                <w:noProof/>
                <w:webHidden/>
              </w:rPr>
              <w:tab/>
            </w:r>
            <w:r w:rsidRPr="004B03CF">
              <w:rPr>
                <w:noProof/>
                <w:webHidden/>
              </w:rPr>
              <w:fldChar w:fldCharType="begin"/>
            </w:r>
            <w:r w:rsidRPr="004B03CF">
              <w:rPr>
                <w:noProof/>
                <w:webHidden/>
              </w:rPr>
              <w:instrText xml:space="preserve"> PAGEREF _Toc74035194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1FE8831B" w14:textId="7E210456" w:rsidR="004B03CF" w:rsidRPr="004B03CF" w:rsidRDefault="004B03CF">
          <w:pPr>
            <w:pStyle w:val="Verzeichnis3"/>
            <w:tabs>
              <w:tab w:val="right" w:leader="dot" w:pos="10772"/>
            </w:tabs>
            <w:rPr>
              <w:rFonts w:eastAsiaTheme="minorEastAsia"/>
              <w:noProof/>
              <w:sz w:val="22"/>
              <w:szCs w:val="22"/>
              <w:lang w:val="de-AT" w:eastAsia="de-AT"/>
            </w:rPr>
          </w:pPr>
          <w:hyperlink w:anchor="_Toc74035195" w:history="1">
            <w:r w:rsidRPr="004B03CF">
              <w:rPr>
                <w:rStyle w:val="Hyperlink"/>
                <w:noProof/>
              </w:rPr>
              <w:t>Customized Design</w:t>
            </w:r>
            <w:r w:rsidRPr="004B03CF">
              <w:rPr>
                <w:noProof/>
                <w:webHidden/>
              </w:rPr>
              <w:tab/>
            </w:r>
            <w:r w:rsidRPr="004B03CF">
              <w:rPr>
                <w:noProof/>
                <w:webHidden/>
              </w:rPr>
              <w:fldChar w:fldCharType="begin"/>
            </w:r>
            <w:r w:rsidRPr="004B03CF">
              <w:rPr>
                <w:noProof/>
                <w:webHidden/>
              </w:rPr>
              <w:instrText xml:space="preserve"> PAGEREF _Toc74035195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35FA7156" w14:textId="63CA4E67" w:rsidR="004B03CF" w:rsidRPr="004B03CF" w:rsidRDefault="004B03CF">
          <w:pPr>
            <w:pStyle w:val="Verzeichnis3"/>
            <w:tabs>
              <w:tab w:val="right" w:leader="dot" w:pos="10772"/>
            </w:tabs>
            <w:rPr>
              <w:rFonts w:eastAsiaTheme="minorEastAsia"/>
              <w:noProof/>
              <w:sz w:val="22"/>
              <w:szCs w:val="22"/>
              <w:lang w:val="de-AT" w:eastAsia="de-AT"/>
            </w:rPr>
          </w:pPr>
          <w:hyperlink w:anchor="_Toc74035196" w:history="1">
            <w:r w:rsidRPr="004B03CF">
              <w:rPr>
                <w:rStyle w:val="Hyperlink"/>
                <w:noProof/>
              </w:rPr>
              <w:t>Drag &amp; Drop</w:t>
            </w:r>
            <w:r w:rsidRPr="004B03CF">
              <w:rPr>
                <w:noProof/>
                <w:webHidden/>
              </w:rPr>
              <w:tab/>
            </w:r>
            <w:r w:rsidRPr="004B03CF">
              <w:rPr>
                <w:noProof/>
                <w:webHidden/>
              </w:rPr>
              <w:fldChar w:fldCharType="begin"/>
            </w:r>
            <w:r w:rsidRPr="004B03CF">
              <w:rPr>
                <w:noProof/>
                <w:webHidden/>
              </w:rPr>
              <w:instrText xml:space="preserve"> PAGEREF _Toc74035196 \h </w:instrText>
            </w:r>
            <w:r w:rsidRPr="004B03CF">
              <w:rPr>
                <w:noProof/>
                <w:webHidden/>
              </w:rPr>
            </w:r>
            <w:r w:rsidRPr="004B03CF">
              <w:rPr>
                <w:noProof/>
                <w:webHidden/>
              </w:rPr>
              <w:fldChar w:fldCharType="separate"/>
            </w:r>
            <w:r w:rsidRPr="004B03CF">
              <w:rPr>
                <w:noProof/>
                <w:webHidden/>
              </w:rPr>
              <w:t>8</w:t>
            </w:r>
            <w:r w:rsidRPr="004B03CF">
              <w:rPr>
                <w:noProof/>
                <w:webHidden/>
              </w:rPr>
              <w:fldChar w:fldCharType="end"/>
            </w:r>
          </w:hyperlink>
        </w:p>
        <w:p w14:paraId="63DAB181" w14:textId="7B161AE8" w:rsidR="004B03CF" w:rsidRPr="004B03CF" w:rsidRDefault="004B03CF">
          <w:pPr>
            <w:pStyle w:val="Verzeichnis2"/>
            <w:tabs>
              <w:tab w:val="right" w:leader="dot" w:pos="10772"/>
            </w:tabs>
            <w:rPr>
              <w:rFonts w:eastAsiaTheme="minorEastAsia"/>
              <w:noProof/>
              <w:sz w:val="22"/>
              <w:szCs w:val="22"/>
              <w:lang w:val="de-AT" w:eastAsia="de-AT"/>
            </w:rPr>
          </w:pPr>
          <w:hyperlink w:anchor="_Toc74035197" w:history="1">
            <w:r w:rsidRPr="004B03CF">
              <w:rPr>
                <w:rStyle w:val="Hyperlink"/>
                <w:rFonts w:asciiTheme="majorHAnsi" w:hAnsiTheme="majorHAnsi"/>
                <w:noProof/>
              </w:rPr>
              <w:t>Erfolge</w:t>
            </w:r>
            <w:r w:rsidRPr="004B03CF">
              <w:rPr>
                <w:noProof/>
                <w:webHidden/>
              </w:rPr>
              <w:tab/>
            </w:r>
            <w:r w:rsidRPr="004B03CF">
              <w:rPr>
                <w:noProof/>
                <w:webHidden/>
              </w:rPr>
              <w:fldChar w:fldCharType="begin"/>
            </w:r>
            <w:r w:rsidRPr="004B03CF">
              <w:rPr>
                <w:noProof/>
                <w:webHidden/>
              </w:rPr>
              <w:instrText xml:space="preserve"> PAGEREF _Toc74035197 \h </w:instrText>
            </w:r>
            <w:r w:rsidRPr="004B03CF">
              <w:rPr>
                <w:noProof/>
                <w:webHidden/>
              </w:rPr>
            </w:r>
            <w:r w:rsidRPr="004B03CF">
              <w:rPr>
                <w:noProof/>
                <w:webHidden/>
              </w:rPr>
              <w:fldChar w:fldCharType="separate"/>
            </w:r>
            <w:r w:rsidRPr="004B03CF">
              <w:rPr>
                <w:noProof/>
                <w:webHidden/>
              </w:rPr>
              <w:t>9</w:t>
            </w:r>
            <w:r w:rsidRPr="004B03CF">
              <w:rPr>
                <w:noProof/>
                <w:webHidden/>
              </w:rPr>
              <w:fldChar w:fldCharType="end"/>
            </w:r>
          </w:hyperlink>
        </w:p>
        <w:p w14:paraId="60E89E89" w14:textId="1A1322B5" w:rsidR="004B03CF" w:rsidRDefault="004B03CF">
          <w:r>
            <w:rPr>
              <w:b/>
              <w:bCs/>
            </w:rPr>
            <w:fldChar w:fldCharType="end"/>
          </w:r>
        </w:p>
      </w:sdtContent>
    </w:sdt>
    <w:p w14:paraId="481EBAF4" w14:textId="77777777" w:rsidR="008B7B89" w:rsidRDefault="008B7B89"/>
    <w:p w14:paraId="669733FC" w14:textId="51BF8DAD" w:rsidR="008B7B89" w:rsidRDefault="008B7B89"/>
    <w:p w14:paraId="51F4ED9C" w14:textId="0DA8D897" w:rsidR="008B7B89" w:rsidRDefault="008B7B89">
      <w:r>
        <w:br w:type="page"/>
      </w:r>
    </w:p>
    <w:tbl>
      <w:tblPr>
        <w:tblW w:w="10773" w:type="dxa"/>
        <w:tblLayout w:type="fixed"/>
        <w:tblLook w:val="04A0" w:firstRow="1" w:lastRow="0" w:firstColumn="1" w:lastColumn="0" w:noHBand="0" w:noVBand="1"/>
      </w:tblPr>
      <w:tblGrid>
        <w:gridCol w:w="426"/>
        <w:gridCol w:w="4961"/>
        <w:gridCol w:w="4961"/>
        <w:gridCol w:w="425"/>
      </w:tblGrid>
      <w:tr w:rsidR="00994F11" w:rsidRPr="00375334" w14:paraId="4AC7CAD8" w14:textId="77777777" w:rsidTr="00D91B3E">
        <w:trPr>
          <w:trHeight w:val="396"/>
        </w:trPr>
        <w:tc>
          <w:tcPr>
            <w:tcW w:w="426" w:type="dxa"/>
          </w:tcPr>
          <w:p w14:paraId="2BF9FCC5" w14:textId="719A928C" w:rsidR="00994F11" w:rsidRPr="00375334" w:rsidRDefault="00994F11" w:rsidP="00D91B3E">
            <w:pPr>
              <w:pStyle w:val="Text"/>
            </w:pPr>
            <w:r w:rsidRPr="00375334">
              <w:rPr>
                <w:noProof/>
                <w:lang w:bidi="de-DE"/>
              </w:rPr>
              <w:lastRenderedPageBreak/>
              <mc:AlternateContent>
                <mc:Choice Requires="wpg">
                  <w:drawing>
                    <wp:anchor distT="0" distB="0" distL="114300" distR="114300" simplePos="0" relativeHeight="251672576" behindDoc="1" locked="0" layoutInCell="1" allowOverlap="1" wp14:anchorId="7A217617" wp14:editId="70BC5114">
                      <wp:simplePos x="0" y="0"/>
                      <wp:positionH relativeFrom="column">
                        <wp:posOffset>13970</wp:posOffset>
                      </wp:positionH>
                      <wp:positionV relativeFrom="paragraph">
                        <wp:posOffset>-144780</wp:posOffset>
                      </wp:positionV>
                      <wp:extent cx="6747510" cy="9359900"/>
                      <wp:effectExtent l="0" t="0" r="0" b="0"/>
                      <wp:wrapNone/>
                      <wp:docPr id="6"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7510" cy="9359900"/>
                                <a:chOff x="-23144" y="-182364"/>
                                <a:chExt cx="6748354" cy="8648136"/>
                              </a:xfrm>
                            </wpg:grpSpPr>
                            <wps:wsp>
                              <wps:cNvPr id="20"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3C86BC" id="Gruppe 6" o:spid="_x0000_s1026" alt="&quot;&quot;" style="position:absolute;margin-left:1.1pt;margin-top:-11.4pt;width:531.3pt;height:737pt;z-index:-251643904;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16832,1771650;1716832,1771650;1716832,1771650;1716832,1771650" o:connectangles="0,90,180,270"/>
                      </v:shape>
                    </v:group>
                  </w:pict>
                </mc:Fallback>
              </mc:AlternateContent>
            </w:r>
          </w:p>
        </w:tc>
        <w:tc>
          <w:tcPr>
            <w:tcW w:w="4961" w:type="dxa"/>
          </w:tcPr>
          <w:p w14:paraId="3062D60D" w14:textId="77777777" w:rsidR="00994F11" w:rsidRPr="00375334" w:rsidRDefault="00994F11" w:rsidP="00D91B3E">
            <w:pPr>
              <w:pStyle w:val="Text"/>
            </w:pPr>
          </w:p>
        </w:tc>
        <w:tc>
          <w:tcPr>
            <w:tcW w:w="4961" w:type="dxa"/>
          </w:tcPr>
          <w:p w14:paraId="5ABA8B4F" w14:textId="77777777" w:rsidR="00994F11" w:rsidRPr="00375334" w:rsidRDefault="00994F11" w:rsidP="00D91B3E">
            <w:pPr>
              <w:pStyle w:val="Text"/>
            </w:pPr>
          </w:p>
        </w:tc>
        <w:tc>
          <w:tcPr>
            <w:tcW w:w="425" w:type="dxa"/>
          </w:tcPr>
          <w:p w14:paraId="417F46B1" w14:textId="77777777" w:rsidR="00994F11" w:rsidRPr="00375334" w:rsidRDefault="00994F11" w:rsidP="00D91B3E">
            <w:pPr>
              <w:pStyle w:val="Text"/>
            </w:pPr>
          </w:p>
        </w:tc>
      </w:tr>
      <w:tr w:rsidR="00994F11" w:rsidRPr="00375334" w14:paraId="1CC6D292" w14:textId="77777777" w:rsidTr="00994F11">
        <w:trPr>
          <w:trHeight w:val="4907"/>
        </w:trPr>
        <w:tc>
          <w:tcPr>
            <w:tcW w:w="426" w:type="dxa"/>
          </w:tcPr>
          <w:p w14:paraId="6DBD9270" w14:textId="77777777" w:rsidR="00994F11" w:rsidRPr="00375334" w:rsidRDefault="00994F11" w:rsidP="00D91B3E"/>
        </w:tc>
        <w:tc>
          <w:tcPr>
            <w:tcW w:w="9922" w:type="dxa"/>
            <w:gridSpan w:val="2"/>
            <w:tcBorders>
              <w:bottom w:val="single" w:sz="18" w:space="0" w:color="26414C" w:themeColor="accent5" w:themeShade="40"/>
            </w:tcBorders>
            <w:shd w:val="clear" w:color="auto" w:fill="FFFFFF" w:themeFill="background1"/>
          </w:tcPr>
          <w:p w14:paraId="1CA7C7F4" w14:textId="0E49AFAC" w:rsidR="00994F11" w:rsidRPr="00421D48" w:rsidRDefault="00994F11" w:rsidP="00421D48">
            <w:pPr>
              <w:pStyle w:val="berschrift2"/>
              <w:rPr>
                <w:rFonts w:asciiTheme="majorHAnsi" w:hAnsiTheme="majorHAnsi"/>
                <w:color w:val="54A8EB"/>
                <w:sz w:val="36"/>
                <w:szCs w:val="36"/>
              </w:rPr>
            </w:pPr>
            <w:bookmarkStart w:id="8" w:name="_Toc74035183"/>
            <w:r w:rsidRPr="00421D48">
              <w:rPr>
                <w:rFonts w:asciiTheme="majorHAnsi" w:hAnsiTheme="majorHAnsi"/>
                <w:color w:val="54A8EB"/>
                <w:sz w:val="36"/>
                <w:szCs w:val="36"/>
              </w:rPr>
              <w:t>Teilnehmer und Projekt-Team</w:t>
            </w:r>
            <w:bookmarkEnd w:id="8"/>
          </w:p>
          <w:p w14:paraId="6BAE9974" w14:textId="77777777" w:rsidR="00994F11" w:rsidRPr="00375334" w:rsidRDefault="00994F11" w:rsidP="00D91B3E">
            <w:r w:rsidRPr="00371B7F">
              <w:rPr>
                <w:noProof/>
                <w:sz w:val="28"/>
                <w:szCs w:val="20"/>
              </w:rPr>
              <mc:AlternateContent>
                <mc:Choice Requires="wps">
                  <w:drawing>
                    <wp:anchor distT="45720" distB="45720" distL="114300" distR="114300" simplePos="0" relativeHeight="251673600" behindDoc="1" locked="0" layoutInCell="1" allowOverlap="1" wp14:anchorId="037F6EDF" wp14:editId="4ACD0534">
                      <wp:simplePos x="0" y="0"/>
                      <wp:positionH relativeFrom="column">
                        <wp:posOffset>3089275</wp:posOffset>
                      </wp:positionH>
                      <wp:positionV relativeFrom="paragraph">
                        <wp:posOffset>129844</wp:posOffset>
                      </wp:positionV>
                      <wp:extent cx="2360930" cy="1276350"/>
                      <wp:effectExtent l="0" t="0" r="4445" b="0"/>
                      <wp:wrapTight wrapText="bothSides">
                        <wp:wrapPolygon edited="0">
                          <wp:start x="0" y="0"/>
                          <wp:lineTo x="0" y="21278"/>
                          <wp:lineTo x="21485" y="21278"/>
                          <wp:lineTo x="21485"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noFill/>
                                <a:miter lim="800000"/>
                                <a:headEnd/>
                                <a:tailEnd/>
                              </a:ln>
                            </wps:spPr>
                            <wps:txbx>
                              <w:txbxContent>
                                <w:p w14:paraId="70C579F1" w14:textId="77777777" w:rsidR="00994F11" w:rsidRPr="00421D48" w:rsidRDefault="00994F11" w:rsidP="00421D48">
                                  <w:pPr>
                                    <w:pStyle w:val="berschrift3"/>
                                    <w:rPr>
                                      <w:color w:val="3B4455"/>
                                      <w:sz w:val="28"/>
                                      <w:szCs w:val="28"/>
                                    </w:rPr>
                                  </w:pPr>
                                  <w:r w:rsidRPr="00421D48">
                                    <w:rPr>
                                      <w:color w:val="3B4455"/>
                                      <w:sz w:val="28"/>
                                      <w:szCs w:val="28"/>
                                    </w:rPr>
                                    <w:t xml:space="preserve">Teammitglieder: </w:t>
                                  </w:r>
                                </w:p>
                                <w:p w14:paraId="62E4062A" w14:textId="77777777" w:rsidR="00994F11" w:rsidRDefault="00994F11" w:rsidP="00994F11">
                                  <w:pPr>
                                    <w:pStyle w:val="berschrift4"/>
                                    <w:numPr>
                                      <w:ilvl w:val="0"/>
                                      <w:numId w:val="2"/>
                                    </w:numPr>
                                    <w:rPr>
                                      <w:sz w:val="24"/>
                                      <w:szCs w:val="20"/>
                                    </w:rPr>
                                  </w:pPr>
                                  <w:r>
                                    <w:rPr>
                                      <w:sz w:val="24"/>
                                      <w:szCs w:val="20"/>
                                    </w:rPr>
                                    <w:t>Moritz Weibold</w:t>
                                  </w:r>
                                </w:p>
                                <w:p w14:paraId="60CD5D96" w14:textId="77777777" w:rsidR="00994F11" w:rsidRPr="00371B7F" w:rsidRDefault="00994F11" w:rsidP="00994F11">
                                  <w:pPr>
                                    <w:pStyle w:val="berschrift4"/>
                                    <w:numPr>
                                      <w:ilvl w:val="0"/>
                                      <w:numId w:val="2"/>
                                    </w:numPr>
                                    <w:rPr>
                                      <w:sz w:val="24"/>
                                      <w:szCs w:val="20"/>
                                    </w:rPr>
                                  </w:pPr>
                                  <w:r w:rsidRPr="00371B7F">
                                    <w:rPr>
                                      <w:sz w:val="24"/>
                                      <w:szCs w:val="20"/>
                                    </w:rPr>
                                    <w:t xml:space="preserve">Noah Stallinger </w:t>
                                  </w:r>
                                </w:p>
                                <w:p w14:paraId="418C25A6" w14:textId="77777777" w:rsidR="00994F11" w:rsidRPr="00371B7F" w:rsidRDefault="00994F11" w:rsidP="00994F11">
                                  <w:pPr>
                                    <w:pStyle w:val="berschrift4"/>
                                    <w:numPr>
                                      <w:ilvl w:val="0"/>
                                      <w:numId w:val="2"/>
                                    </w:numPr>
                                    <w:rPr>
                                      <w:sz w:val="24"/>
                                      <w:szCs w:val="20"/>
                                    </w:rPr>
                                  </w:pPr>
                                  <w:r w:rsidRPr="00371B7F">
                                    <w:rPr>
                                      <w:sz w:val="24"/>
                                      <w:szCs w:val="20"/>
                                    </w:rPr>
                                    <w:t>Julian Haas</w:t>
                                  </w:r>
                                </w:p>
                                <w:p w14:paraId="388D2932" w14:textId="77777777" w:rsidR="00994F11" w:rsidRDefault="00994F11" w:rsidP="00994F11">
                                  <w:pPr>
                                    <w:pStyle w:val="berschrift4"/>
                                    <w:numPr>
                                      <w:ilvl w:val="0"/>
                                      <w:numId w:val="2"/>
                                    </w:numPr>
                                    <w:rPr>
                                      <w:sz w:val="24"/>
                                      <w:szCs w:val="20"/>
                                    </w:rPr>
                                  </w:pPr>
                                  <w:r w:rsidRPr="00371B7F">
                                    <w:rPr>
                                      <w:sz w:val="24"/>
                                      <w:szCs w:val="20"/>
                                    </w:rPr>
                                    <w:t>Stephan Herbe</w:t>
                                  </w:r>
                                </w:p>
                                <w:p w14:paraId="1A723F7A" w14:textId="77777777" w:rsidR="00994F11" w:rsidRDefault="00994F11" w:rsidP="00994F1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37F6EDF" id="_x0000_t202" coordsize="21600,21600" o:spt="202" path="m,l,21600r21600,l21600,xe">
                      <v:stroke joinstyle="miter"/>
                      <v:path gradientshapeok="t" o:connecttype="rect"/>
                    </v:shapetype>
                    <v:shape id="Textfeld 2" o:spid="_x0000_s1026" type="#_x0000_t202" style="position:absolute;margin-left:243.25pt;margin-top:10.2pt;width:185.9pt;height:100.5pt;z-index:-251642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" stroked="f">
                      <v:textbox>
                        <w:txbxContent>
                          <w:p w14:paraId="70C579F1" w14:textId="77777777" w:rsidR="00994F11" w:rsidRPr="00421D48" w:rsidRDefault="00994F11" w:rsidP="00421D48">
                            <w:pPr>
                              <w:pStyle w:val="berschrift3"/>
                              <w:rPr>
                                <w:color w:val="3B4455"/>
                                <w:sz w:val="28"/>
                                <w:szCs w:val="28"/>
                              </w:rPr>
                            </w:pPr>
                            <w:r w:rsidRPr="00421D48">
                              <w:rPr>
                                <w:color w:val="3B4455"/>
                                <w:sz w:val="28"/>
                                <w:szCs w:val="28"/>
                              </w:rPr>
                              <w:t xml:space="preserve">Teammitglieder: </w:t>
                            </w:r>
                          </w:p>
                          <w:p w14:paraId="62E4062A" w14:textId="77777777" w:rsidR="00994F11" w:rsidRDefault="00994F11" w:rsidP="00994F11">
                            <w:pPr>
                              <w:pStyle w:val="berschrift4"/>
                              <w:numPr>
                                <w:ilvl w:val="0"/>
                                <w:numId w:val="2"/>
                              </w:numPr>
                              <w:rPr>
                                <w:sz w:val="24"/>
                                <w:szCs w:val="20"/>
                              </w:rPr>
                            </w:pPr>
                            <w:r>
                              <w:rPr>
                                <w:sz w:val="24"/>
                                <w:szCs w:val="20"/>
                              </w:rPr>
                              <w:t>Moritz Weibold</w:t>
                            </w:r>
                          </w:p>
                          <w:p w14:paraId="60CD5D96" w14:textId="77777777" w:rsidR="00994F11" w:rsidRPr="00371B7F" w:rsidRDefault="00994F11" w:rsidP="00994F11">
                            <w:pPr>
                              <w:pStyle w:val="berschrift4"/>
                              <w:numPr>
                                <w:ilvl w:val="0"/>
                                <w:numId w:val="2"/>
                              </w:numPr>
                              <w:rPr>
                                <w:sz w:val="24"/>
                                <w:szCs w:val="20"/>
                              </w:rPr>
                            </w:pPr>
                            <w:r w:rsidRPr="00371B7F">
                              <w:rPr>
                                <w:sz w:val="24"/>
                                <w:szCs w:val="20"/>
                              </w:rPr>
                              <w:t xml:space="preserve">Noah Stallinger </w:t>
                            </w:r>
                          </w:p>
                          <w:p w14:paraId="418C25A6" w14:textId="77777777" w:rsidR="00994F11" w:rsidRPr="00371B7F" w:rsidRDefault="00994F11" w:rsidP="00994F11">
                            <w:pPr>
                              <w:pStyle w:val="berschrift4"/>
                              <w:numPr>
                                <w:ilvl w:val="0"/>
                                <w:numId w:val="2"/>
                              </w:numPr>
                              <w:rPr>
                                <w:sz w:val="24"/>
                                <w:szCs w:val="20"/>
                              </w:rPr>
                            </w:pPr>
                            <w:r w:rsidRPr="00371B7F">
                              <w:rPr>
                                <w:sz w:val="24"/>
                                <w:szCs w:val="20"/>
                              </w:rPr>
                              <w:t>Julian Haas</w:t>
                            </w:r>
                          </w:p>
                          <w:p w14:paraId="388D2932" w14:textId="77777777" w:rsidR="00994F11" w:rsidRDefault="00994F11" w:rsidP="00994F11">
                            <w:pPr>
                              <w:pStyle w:val="berschrift4"/>
                              <w:numPr>
                                <w:ilvl w:val="0"/>
                                <w:numId w:val="2"/>
                              </w:numPr>
                              <w:rPr>
                                <w:sz w:val="24"/>
                                <w:szCs w:val="20"/>
                              </w:rPr>
                            </w:pPr>
                            <w:r w:rsidRPr="00371B7F">
                              <w:rPr>
                                <w:sz w:val="24"/>
                                <w:szCs w:val="20"/>
                              </w:rPr>
                              <w:t>Stephan Herbe</w:t>
                            </w:r>
                          </w:p>
                          <w:p w14:paraId="1A723F7A" w14:textId="77777777" w:rsidR="00994F11" w:rsidRDefault="00994F11" w:rsidP="00994F11"/>
                        </w:txbxContent>
                      </v:textbox>
                      <w10:wrap type="tight"/>
                    </v:shape>
                  </w:pict>
                </mc:Fallback>
              </mc:AlternateContent>
            </w:r>
          </w:p>
          <w:p w14:paraId="2441F1BA" w14:textId="38083F7E" w:rsidR="00994F11" w:rsidRPr="00421D48" w:rsidRDefault="00994F11" w:rsidP="00421D48">
            <w:pPr>
              <w:pStyle w:val="berschrift3"/>
              <w:rPr>
                <w:color w:val="3B4455"/>
                <w:sz w:val="28"/>
                <w:szCs w:val="28"/>
              </w:rPr>
            </w:pPr>
            <w:bookmarkStart w:id="9" w:name="_Toc74035185"/>
            <w:r w:rsidRPr="00421D48">
              <w:rPr>
                <w:color w:val="3B4455"/>
                <w:sz w:val="28"/>
                <w:szCs w:val="28"/>
              </w:rPr>
              <w:t>Teilnehmer:</w:t>
            </w:r>
            <w:bookmarkEnd w:id="9"/>
            <w:r w:rsidRPr="00421D48">
              <w:rPr>
                <w:color w:val="3B4455"/>
                <w:sz w:val="28"/>
                <w:szCs w:val="28"/>
              </w:rPr>
              <w:t xml:space="preserve"> </w:t>
            </w:r>
          </w:p>
          <w:p w14:paraId="10E32658" w14:textId="77777777" w:rsidR="00994F11" w:rsidRPr="00D31176" w:rsidRDefault="00994F11" w:rsidP="00D91B3E">
            <w:pPr>
              <w:pStyle w:val="berschrift4"/>
              <w:numPr>
                <w:ilvl w:val="0"/>
                <w:numId w:val="2"/>
              </w:numPr>
              <w:rPr>
                <w:sz w:val="24"/>
                <w:szCs w:val="20"/>
              </w:rPr>
            </w:pPr>
            <w:r w:rsidRPr="00D31176">
              <w:rPr>
                <w:sz w:val="24"/>
                <w:szCs w:val="20"/>
              </w:rPr>
              <w:t xml:space="preserve">Prof. Hammer </w:t>
            </w:r>
          </w:p>
          <w:p w14:paraId="7542B32A"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Aberger</w:t>
            </w:r>
            <w:proofErr w:type="spellEnd"/>
          </w:p>
          <w:p w14:paraId="1AE0511D"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Rager</w:t>
            </w:r>
            <w:proofErr w:type="spellEnd"/>
          </w:p>
          <w:p w14:paraId="2A948CF2" w14:textId="77777777" w:rsidR="00994F11" w:rsidRPr="00D31176" w:rsidRDefault="00994F11" w:rsidP="00D91B3E">
            <w:pPr>
              <w:pStyle w:val="berschrift4"/>
              <w:numPr>
                <w:ilvl w:val="0"/>
                <w:numId w:val="2"/>
              </w:numPr>
              <w:rPr>
                <w:sz w:val="24"/>
                <w:szCs w:val="20"/>
              </w:rPr>
            </w:pPr>
            <w:r w:rsidRPr="00D31176">
              <w:rPr>
                <w:sz w:val="24"/>
                <w:szCs w:val="20"/>
              </w:rPr>
              <w:t xml:space="preserve">Prof. </w:t>
            </w:r>
            <w:proofErr w:type="spellStart"/>
            <w:r w:rsidRPr="00D31176">
              <w:rPr>
                <w:sz w:val="24"/>
                <w:szCs w:val="20"/>
              </w:rPr>
              <w:t>Aistleitner</w:t>
            </w:r>
            <w:proofErr w:type="spellEnd"/>
          </w:p>
          <w:p w14:paraId="1FEFD75D" w14:textId="77777777" w:rsidR="00994F11" w:rsidRDefault="00994F11" w:rsidP="00D91B3E"/>
          <w:p w14:paraId="4F25CE25" w14:textId="06076191" w:rsidR="00994F11" w:rsidRPr="00421D48" w:rsidRDefault="00994F11" w:rsidP="00421D48">
            <w:pPr>
              <w:pStyle w:val="berschrift3"/>
              <w:rPr>
                <w:color w:val="3B4455"/>
                <w:sz w:val="28"/>
                <w:szCs w:val="28"/>
              </w:rPr>
            </w:pPr>
            <w:bookmarkStart w:id="10" w:name="_Toc74035186"/>
            <w:r w:rsidRPr="00421D48">
              <w:rPr>
                <w:color w:val="3B4455"/>
                <w:sz w:val="28"/>
                <w:szCs w:val="28"/>
              </w:rPr>
              <w:t>Projektleiter:</w:t>
            </w:r>
            <w:bookmarkEnd w:id="10"/>
            <w:r w:rsidRPr="00421D48">
              <w:rPr>
                <w:color w:val="3B4455"/>
                <w:sz w:val="28"/>
                <w:szCs w:val="28"/>
              </w:rPr>
              <w:t xml:space="preserve"> </w:t>
            </w:r>
          </w:p>
          <w:p w14:paraId="78624697" w14:textId="77777777" w:rsidR="00994F11" w:rsidRDefault="00994F11" w:rsidP="00D91B3E">
            <w:pPr>
              <w:pStyle w:val="berschrift4"/>
              <w:numPr>
                <w:ilvl w:val="0"/>
                <w:numId w:val="2"/>
              </w:numPr>
              <w:rPr>
                <w:sz w:val="24"/>
                <w:szCs w:val="20"/>
              </w:rPr>
            </w:pPr>
            <w:r>
              <w:rPr>
                <w:sz w:val="24"/>
                <w:szCs w:val="20"/>
              </w:rPr>
              <w:t>Markus Stadler</w:t>
            </w:r>
          </w:p>
          <w:p w14:paraId="6D3B174C" w14:textId="77777777" w:rsidR="00994F11" w:rsidRPr="00371B7F" w:rsidRDefault="00994F11" w:rsidP="00D91B3E">
            <w:pPr>
              <w:pStyle w:val="berschrift4"/>
            </w:pPr>
          </w:p>
        </w:tc>
        <w:tc>
          <w:tcPr>
            <w:tcW w:w="425" w:type="dxa"/>
          </w:tcPr>
          <w:p w14:paraId="0EF9B5F9" w14:textId="77777777" w:rsidR="00994F11" w:rsidRPr="00375334" w:rsidRDefault="00994F11" w:rsidP="00D91B3E"/>
        </w:tc>
      </w:tr>
      <w:tr w:rsidR="00994F11" w:rsidRPr="00375334" w14:paraId="4B905BFA" w14:textId="77777777" w:rsidTr="00D91B3E">
        <w:trPr>
          <w:trHeight w:val="383"/>
        </w:trPr>
        <w:tc>
          <w:tcPr>
            <w:tcW w:w="426" w:type="dxa"/>
          </w:tcPr>
          <w:p w14:paraId="1288FEF6" w14:textId="77777777" w:rsidR="00994F11" w:rsidRPr="00375334" w:rsidRDefault="00994F11" w:rsidP="00D91B3E"/>
        </w:tc>
        <w:tc>
          <w:tcPr>
            <w:tcW w:w="9922" w:type="dxa"/>
            <w:gridSpan w:val="2"/>
            <w:tcBorders>
              <w:top w:val="single" w:sz="18" w:space="0" w:color="26414C" w:themeColor="accent5" w:themeShade="40"/>
            </w:tcBorders>
            <w:shd w:val="clear" w:color="auto" w:fill="FFFFFF" w:themeFill="background1"/>
          </w:tcPr>
          <w:p w14:paraId="2CA9E7A1" w14:textId="1C45FC18" w:rsidR="00994F11" w:rsidRPr="00421D48" w:rsidRDefault="00994F11" w:rsidP="00421D48">
            <w:pPr>
              <w:pStyle w:val="berschrift2"/>
              <w:rPr>
                <w:rFonts w:asciiTheme="majorHAnsi" w:hAnsiTheme="majorHAnsi"/>
                <w:sz w:val="36"/>
                <w:szCs w:val="36"/>
              </w:rPr>
            </w:pPr>
            <w:bookmarkStart w:id="11" w:name="_Toc74035187"/>
            <w:r w:rsidRPr="00421D48">
              <w:rPr>
                <w:rFonts w:asciiTheme="majorHAnsi" w:hAnsiTheme="majorHAnsi"/>
                <w:color w:val="3B4455"/>
                <w:sz w:val="36"/>
                <w:szCs w:val="36"/>
              </w:rPr>
              <w:t>Technologien</w:t>
            </w:r>
            <w:bookmarkEnd w:id="11"/>
          </w:p>
        </w:tc>
        <w:tc>
          <w:tcPr>
            <w:tcW w:w="425" w:type="dxa"/>
          </w:tcPr>
          <w:p w14:paraId="0D27D12D" w14:textId="77777777" w:rsidR="00994F11" w:rsidRPr="00375334" w:rsidRDefault="00994F11" w:rsidP="00D91B3E"/>
        </w:tc>
      </w:tr>
      <w:tr w:rsidR="00994F11" w:rsidRPr="00375334" w14:paraId="568E4433" w14:textId="77777777" w:rsidTr="00D91B3E">
        <w:trPr>
          <w:trHeight w:val="8433"/>
        </w:trPr>
        <w:tc>
          <w:tcPr>
            <w:tcW w:w="426" w:type="dxa"/>
          </w:tcPr>
          <w:p w14:paraId="7C255B3C" w14:textId="77777777" w:rsidR="00994F11" w:rsidRPr="00375334" w:rsidRDefault="00994F11" w:rsidP="00D91B3E"/>
        </w:tc>
        <w:tc>
          <w:tcPr>
            <w:tcW w:w="4961" w:type="dxa"/>
            <w:shd w:val="clear" w:color="auto" w:fill="FFFFFF" w:themeFill="background1"/>
          </w:tcPr>
          <w:p w14:paraId="402A0FB2" w14:textId="77777777" w:rsidR="00994F11" w:rsidRDefault="00994F11" w:rsidP="00D91B3E">
            <w:pPr>
              <w:pStyle w:val="Text"/>
            </w:pPr>
            <w:r>
              <w:t xml:space="preserve">Das Herzstück des Projekts ist die mobile App. Diese wurde mit Googles UI Toolkit </w:t>
            </w:r>
            <w:r w:rsidRPr="00994F11">
              <w:rPr>
                <w:b/>
              </w:rPr>
              <w:t>Flutter</w:t>
            </w:r>
            <w:r>
              <w:t xml:space="preserve"> erstellt. Flutter ist deshalb die beste Wahl für unser Projekt, weil Plattform unabhängig ist. </w:t>
            </w:r>
          </w:p>
          <w:p w14:paraId="28A90618" w14:textId="77777777" w:rsidR="00994F11" w:rsidRDefault="00994F11" w:rsidP="00D91B3E">
            <w:pPr>
              <w:pStyle w:val="Text"/>
            </w:pPr>
          </w:p>
          <w:p w14:paraId="775B85CE" w14:textId="77777777" w:rsidR="00994F11" w:rsidRDefault="00994F11" w:rsidP="00D91B3E">
            <w:pPr>
              <w:pStyle w:val="Text"/>
            </w:pPr>
            <w:r>
              <w:t xml:space="preserve">Für den Server haben wir </w:t>
            </w:r>
            <w:proofErr w:type="spellStart"/>
            <w:r w:rsidRPr="00994F11">
              <w:rPr>
                <w:b/>
              </w:rPr>
              <w:t>Quarkus</w:t>
            </w:r>
            <w:proofErr w:type="spellEnd"/>
            <w:r>
              <w:t xml:space="preserve"> verwendet. </w:t>
            </w:r>
            <w:proofErr w:type="spellStart"/>
            <w:r>
              <w:t>Quarkus</w:t>
            </w:r>
            <w:proofErr w:type="spellEnd"/>
            <w:r>
              <w:t xml:space="preserve"> wurde verwendet, dass die mobile App mit der Datenbank kommunizieren kann. Der Vorteil ist die einfachere und schnellere Erstellung der http-Methoden.  </w:t>
            </w:r>
          </w:p>
          <w:p w14:paraId="0D292DCB" w14:textId="77777777" w:rsidR="00994F11" w:rsidRDefault="00994F11" w:rsidP="00D91B3E">
            <w:pPr>
              <w:pStyle w:val="Text"/>
            </w:pPr>
          </w:p>
          <w:p w14:paraId="7FCE8541" w14:textId="77777777" w:rsidR="00994F11" w:rsidRDefault="00994F11" w:rsidP="00D91B3E">
            <w:pPr>
              <w:pStyle w:val="Text"/>
            </w:pPr>
            <w:r>
              <w:t xml:space="preserve">Die gewählte Datenbank ist Apache </w:t>
            </w:r>
            <w:r w:rsidRPr="00994F11">
              <w:rPr>
                <w:b/>
              </w:rPr>
              <w:t>Derby</w:t>
            </w:r>
            <w:r>
              <w:t xml:space="preserve">, um die Daten des Users langfristig und ohne Bindung an ein Gerät zu speichern. Denn der User registriert sich bei </w:t>
            </w:r>
            <w:proofErr w:type="spellStart"/>
            <w:r>
              <w:t>KeyCloak</w:t>
            </w:r>
            <w:proofErr w:type="spellEnd"/>
            <w:r>
              <w:t xml:space="preserve"> und anschließend werden alle Daten am Server gespeichert, damit kein </w:t>
            </w:r>
            <w:proofErr w:type="spellStart"/>
            <w:r>
              <w:t>local</w:t>
            </w:r>
            <w:proofErr w:type="spellEnd"/>
            <w:r>
              <w:t xml:space="preserve"> </w:t>
            </w:r>
            <w:proofErr w:type="spellStart"/>
            <w:r>
              <w:t>storage</w:t>
            </w:r>
            <w:proofErr w:type="spellEnd"/>
            <w:r>
              <w:t xml:space="preserve"> benötigt wurde. </w:t>
            </w:r>
          </w:p>
          <w:p w14:paraId="30DB1DE1" w14:textId="77777777" w:rsidR="00994F11" w:rsidRPr="00375334" w:rsidRDefault="00994F11" w:rsidP="00D91B3E">
            <w:pPr>
              <w:pStyle w:val="Text"/>
            </w:pPr>
          </w:p>
        </w:tc>
        <w:tc>
          <w:tcPr>
            <w:tcW w:w="4961" w:type="dxa"/>
            <w:shd w:val="clear" w:color="auto" w:fill="FFFFFF" w:themeFill="background1"/>
          </w:tcPr>
          <w:p w14:paraId="6115FF9A" w14:textId="77777777" w:rsidR="00994F11" w:rsidRDefault="00994F11" w:rsidP="00D91B3E">
            <w:pPr>
              <w:pStyle w:val="Text"/>
            </w:pPr>
            <w:r>
              <w:t xml:space="preserve">Zur bereits erwähnten Benutzerverwaltung wurde </w:t>
            </w:r>
            <w:proofErr w:type="spellStart"/>
            <w:r w:rsidRPr="00994F11">
              <w:rPr>
                <w:b/>
              </w:rPr>
              <w:t>KeyCloak</w:t>
            </w:r>
            <w:proofErr w:type="spellEnd"/>
            <w:r>
              <w:t xml:space="preserve"> verwendet, welches sich als nicht besonders kompatibel mit Flutter herausstellte. Aufgrund der Bemühungen der Professoren und des Projektteams wurde die Funktion jedoch umgesetzt. </w:t>
            </w:r>
          </w:p>
          <w:p w14:paraId="23FB9FFF" w14:textId="77777777" w:rsidR="00994F11" w:rsidRDefault="00994F11" w:rsidP="00D91B3E">
            <w:pPr>
              <w:pStyle w:val="Text"/>
            </w:pPr>
          </w:p>
          <w:p w14:paraId="0735C671" w14:textId="77777777" w:rsidR="00994F11" w:rsidRDefault="00994F11" w:rsidP="00D91B3E">
            <w:pPr>
              <w:pStyle w:val="Text"/>
            </w:pPr>
            <w:r>
              <w:t xml:space="preserve">Um den </w:t>
            </w:r>
            <w:proofErr w:type="spellStart"/>
            <w:r w:rsidRPr="00994F11">
              <w:t>KeyCloak</w:t>
            </w:r>
            <w:proofErr w:type="spellEnd"/>
            <w:r>
              <w:t xml:space="preserve">-Server laufen zu lassen wurde </w:t>
            </w:r>
            <w:r w:rsidRPr="00994F11">
              <w:rPr>
                <w:b/>
              </w:rPr>
              <w:t>Docker</w:t>
            </w:r>
            <w:r>
              <w:t xml:space="preserve"> verwendet, um nicht immer alle benötigten Komponenten neu installieren zu müssen. </w:t>
            </w:r>
          </w:p>
          <w:p w14:paraId="350A977F" w14:textId="77777777" w:rsidR="00994F11" w:rsidRDefault="00994F11" w:rsidP="00D91B3E">
            <w:pPr>
              <w:pStyle w:val="Text"/>
            </w:pPr>
          </w:p>
          <w:p w14:paraId="7262B0AF" w14:textId="77777777" w:rsidR="00994F11" w:rsidRDefault="00994F11" w:rsidP="00D91B3E">
            <w:pPr>
              <w:pStyle w:val="Text"/>
            </w:pPr>
            <w:r w:rsidRPr="00994F11">
              <w:rPr>
                <w:b/>
              </w:rPr>
              <w:t>GitHub</w:t>
            </w:r>
            <w:r>
              <w:t xml:space="preserve"> wurde – wie verlangt – zur Versionsverwaltung genutzt. Des Weiteren wurden Meilensteine, Projekt-Tasks in GitHub angelegt. </w:t>
            </w:r>
          </w:p>
          <w:p w14:paraId="4F2129B3" w14:textId="77777777" w:rsidR="00994F11" w:rsidRDefault="00994F11" w:rsidP="00D91B3E">
            <w:pPr>
              <w:pStyle w:val="Text"/>
            </w:pPr>
          </w:p>
          <w:p w14:paraId="4649A93E" w14:textId="631B17FF" w:rsidR="00994F11" w:rsidRDefault="00994F11" w:rsidP="00D91B3E">
            <w:pPr>
              <w:pStyle w:val="Text"/>
            </w:pPr>
            <w:r w:rsidRPr="00994F11">
              <w:rPr>
                <w:b/>
              </w:rPr>
              <w:t>Cinema 4D</w:t>
            </w:r>
            <w:r>
              <w:t xml:space="preserve"> wurde als Animationssoftware von Julian genutzt, um unseren Charakter</w:t>
            </w:r>
            <w:r w:rsidR="003E5947">
              <w:t xml:space="preserve"> (</w:t>
            </w:r>
            <w:proofErr w:type="spellStart"/>
            <w:r w:rsidR="003E5947">
              <w:t>NoaChi</w:t>
            </w:r>
            <w:proofErr w:type="spellEnd"/>
            <w:r w:rsidR="003E5947">
              <w:t>)</w:t>
            </w:r>
            <w:r>
              <w:t xml:space="preserve"> möglichst gut in Szene setzen zu können. </w:t>
            </w:r>
          </w:p>
          <w:p w14:paraId="12EE9AF9" w14:textId="77777777" w:rsidR="00994F11" w:rsidRPr="00375334" w:rsidRDefault="00994F11" w:rsidP="00D91B3E">
            <w:pPr>
              <w:pStyle w:val="Text"/>
            </w:pPr>
          </w:p>
        </w:tc>
        <w:tc>
          <w:tcPr>
            <w:tcW w:w="425" w:type="dxa"/>
          </w:tcPr>
          <w:p w14:paraId="66BC0810" w14:textId="77777777" w:rsidR="00994F11" w:rsidRPr="00375334" w:rsidRDefault="00994F11" w:rsidP="00D91B3E"/>
        </w:tc>
      </w:tr>
    </w:tbl>
    <w:p w14:paraId="2ADB3211" w14:textId="77777777" w:rsidR="00994F11" w:rsidRPr="00375334" w:rsidRDefault="00994F11" w:rsidP="00994F11"/>
    <w:tbl>
      <w:tblPr>
        <w:tblW w:w="10773" w:type="dxa"/>
        <w:tblLayout w:type="fixed"/>
        <w:tblLook w:val="0600" w:firstRow="0" w:lastRow="0" w:firstColumn="0" w:lastColumn="0" w:noHBand="1" w:noVBand="1"/>
      </w:tblPr>
      <w:tblGrid>
        <w:gridCol w:w="426"/>
        <w:gridCol w:w="4961"/>
        <w:gridCol w:w="4961"/>
        <w:gridCol w:w="425"/>
      </w:tblGrid>
      <w:tr w:rsidR="00994F11" w:rsidRPr="00375334" w14:paraId="7B919DDD" w14:textId="77777777" w:rsidTr="00D91B3E">
        <w:trPr>
          <w:trHeight w:val="410"/>
        </w:trPr>
        <w:tc>
          <w:tcPr>
            <w:tcW w:w="426" w:type="dxa"/>
            <w:shd w:val="clear" w:color="auto" w:fill="FFFFFF" w:themeFill="background1"/>
          </w:tcPr>
          <w:p w14:paraId="361C9257" w14:textId="77777777" w:rsidR="00994F11" w:rsidRPr="00375334" w:rsidRDefault="00994F11" w:rsidP="00D91B3E"/>
        </w:tc>
        <w:tc>
          <w:tcPr>
            <w:tcW w:w="4961" w:type="dxa"/>
            <w:shd w:val="clear" w:color="auto" w:fill="FFFFFF" w:themeFill="background1"/>
          </w:tcPr>
          <w:p w14:paraId="0126D71F" w14:textId="77777777" w:rsidR="00994F11" w:rsidRPr="00375334" w:rsidRDefault="00994F11" w:rsidP="00D91B3E"/>
        </w:tc>
        <w:tc>
          <w:tcPr>
            <w:tcW w:w="4961" w:type="dxa"/>
            <w:shd w:val="clear" w:color="auto" w:fill="FFFFFF" w:themeFill="background1"/>
          </w:tcPr>
          <w:p w14:paraId="4A1766A0" w14:textId="77777777" w:rsidR="00994F11" w:rsidRPr="00375334" w:rsidRDefault="00994F11" w:rsidP="00D91B3E"/>
        </w:tc>
        <w:tc>
          <w:tcPr>
            <w:tcW w:w="425" w:type="dxa"/>
            <w:shd w:val="clear" w:color="auto" w:fill="FFFFFF" w:themeFill="background1"/>
          </w:tcPr>
          <w:p w14:paraId="7EC8E1F6" w14:textId="77777777" w:rsidR="00994F11" w:rsidRPr="00375334" w:rsidRDefault="00994F11" w:rsidP="00D91B3E"/>
        </w:tc>
      </w:tr>
      <w:tr w:rsidR="00994F11" w:rsidRPr="00375334" w14:paraId="355A049B" w14:textId="77777777" w:rsidTr="00D91B3E">
        <w:trPr>
          <w:trHeight w:val="6634"/>
        </w:trPr>
        <w:tc>
          <w:tcPr>
            <w:tcW w:w="426" w:type="dxa"/>
            <w:shd w:val="clear" w:color="auto" w:fill="FFFFFF" w:themeFill="background1"/>
          </w:tcPr>
          <w:p w14:paraId="1C621F19" w14:textId="77777777" w:rsidR="00994F11" w:rsidRPr="00375334" w:rsidRDefault="00994F11" w:rsidP="00D91B3E"/>
        </w:tc>
        <w:tc>
          <w:tcPr>
            <w:tcW w:w="4961" w:type="dxa"/>
            <w:tcBorders>
              <w:bottom w:val="single" w:sz="18" w:space="0" w:color="54A8EB" w:themeColor="accent2"/>
            </w:tcBorders>
            <w:shd w:val="clear" w:color="auto" w:fill="FFFFFF" w:themeFill="background1"/>
          </w:tcPr>
          <w:p w14:paraId="6FF71584" w14:textId="29FC7BDA" w:rsidR="00994F11" w:rsidRPr="004B03CF" w:rsidRDefault="00994F11" w:rsidP="004B03CF">
            <w:pPr>
              <w:pStyle w:val="berschrift2"/>
              <w:rPr>
                <w:rFonts w:asciiTheme="majorHAnsi" w:hAnsiTheme="majorHAnsi"/>
                <w:color w:val="54A8EB"/>
                <w:sz w:val="36"/>
                <w:szCs w:val="36"/>
              </w:rPr>
            </w:pPr>
            <w:bookmarkStart w:id="12" w:name="_Toc74035188"/>
            <w:r w:rsidRPr="004B03CF">
              <w:rPr>
                <w:rFonts w:asciiTheme="majorHAnsi" w:hAnsiTheme="majorHAnsi"/>
                <w:color w:val="54A8EB"/>
                <w:sz w:val="36"/>
                <w:szCs w:val="36"/>
              </w:rPr>
              <w:t>Aufgaben der Personen</w:t>
            </w:r>
            <w:bookmarkEnd w:id="12"/>
          </w:p>
          <w:p w14:paraId="4D6DAD5D" w14:textId="77777777" w:rsidR="00994F11" w:rsidRPr="00375334" w:rsidRDefault="00994F11" w:rsidP="00D91B3E">
            <w:pPr>
              <w:pStyle w:val="Text"/>
            </w:pPr>
          </w:p>
          <w:p w14:paraId="03A0B583" w14:textId="122B262D" w:rsidR="00994F11" w:rsidRPr="004B03CF" w:rsidRDefault="00994F11" w:rsidP="004B03CF">
            <w:pPr>
              <w:rPr>
                <w:b/>
                <w:bCs/>
                <w:color w:val="3B4455"/>
                <w:sz w:val="32"/>
                <w:szCs w:val="32"/>
              </w:rPr>
            </w:pPr>
            <w:r w:rsidRPr="004B03CF">
              <w:rPr>
                <w:b/>
                <w:bCs/>
                <w:color w:val="3B4455"/>
                <w:sz w:val="32"/>
                <w:szCs w:val="32"/>
              </w:rPr>
              <w:t>Markus Stadler</w:t>
            </w:r>
          </w:p>
          <w:p w14:paraId="47600535" w14:textId="77777777" w:rsidR="00994F11" w:rsidRPr="00375334" w:rsidRDefault="00994F11" w:rsidP="00D91B3E"/>
          <w:p w14:paraId="666486E9" w14:textId="34D73458" w:rsidR="00994F11" w:rsidRDefault="00994F11" w:rsidP="00D91B3E">
            <w:pPr>
              <w:pStyle w:val="Text"/>
            </w:pPr>
            <w:r>
              <w:t xml:space="preserve">Markus war im Projekt vor Allem für die Back-End Entwicklung zuständig. Seine Hauptbereiche waren die Entwicklung des </w:t>
            </w:r>
            <w:proofErr w:type="spellStart"/>
            <w:r>
              <w:t>Quarkus</w:t>
            </w:r>
            <w:proofErr w:type="spellEnd"/>
            <w:r>
              <w:t xml:space="preserve">-Servers, die Implementierung und Umsetzung mit der Datenbank und als größten Punkt die Umsetzung der Benutzerverwaltung mit </w:t>
            </w:r>
            <w:proofErr w:type="spellStart"/>
            <w:r>
              <w:t>KeyCloak</w:t>
            </w:r>
            <w:proofErr w:type="spellEnd"/>
            <w:r>
              <w:t xml:space="preserve">. </w:t>
            </w:r>
          </w:p>
          <w:p w14:paraId="2CF33C9A" w14:textId="3EFFE15F" w:rsidR="00994F11" w:rsidRDefault="00994F11" w:rsidP="00D91B3E">
            <w:pPr>
              <w:pStyle w:val="Text"/>
            </w:pPr>
          </w:p>
          <w:p w14:paraId="7975C556" w14:textId="6DC81E26" w:rsidR="00994F11" w:rsidRPr="004B03CF" w:rsidRDefault="00994F11" w:rsidP="004B03CF">
            <w:pPr>
              <w:rPr>
                <w:b/>
                <w:bCs/>
                <w:color w:val="3B4455"/>
                <w:sz w:val="32"/>
                <w:szCs w:val="32"/>
              </w:rPr>
            </w:pPr>
            <w:r w:rsidRPr="004B03CF">
              <w:rPr>
                <w:b/>
                <w:bCs/>
                <w:color w:val="3B4455"/>
                <w:sz w:val="32"/>
                <w:szCs w:val="32"/>
              </w:rPr>
              <w:t xml:space="preserve">Noah Stallinger </w:t>
            </w:r>
          </w:p>
          <w:p w14:paraId="313979F6" w14:textId="1E52C34D" w:rsidR="00994F11" w:rsidRDefault="00994F11" w:rsidP="00994F11">
            <w:pPr>
              <w:pStyle w:val="Text"/>
            </w:pPr>
          </w:p>
          <w:p w14:paraId="681B2049" w14:textId="3C72A809" w:rsidR="00994F11" w:rsidRPr="00994F11" w:rsidRDefault="00994F11" w:rsidP="00994F11">
            <w:pPr>
              <w:pStyle w:val="Text"/>
            </w:pPr>
            <w:r>
              <w:t>Noah hat sich anfangs mit der Flutter-Programmierung und Front-End Entwicklung beschäftigt</w:t>
            </w:r>
            <w:r w:rsidR="00DF775F">
              <w:t xml:space="preserve">. </w:t>
            </w:r>
            <w:r w:rsidR="00516C51">
              <w:t xml:space="preserve">Mit Voranschreiten des Projekts hat er, neben der Weiterentwicklung der App auch mit dem Entwickeln des Servers und der </w:t>
            </w:r>
            <w:proofErr w:type="spellStart"/>
            <w:r w:rsidR="00516C51">
              <w:t>KeyCloak</w:t>
            </w:r>
            <w:proofErr w:type="spellEnd"/>
            <w:r w:rsidR="00516C51">
              <w:t xml:space="preserve"> beschäftigt. Wie man anhand der Zeitaufteilung sieht, hat er sich im Projekt am meisten engagiert und war für jedes Teammitglied eine großartige Hilfe.  </w:t>
            </w:r>
          </w:p>
          <w:p w14:paraId="52CA75DE" w14:textId="77777777" w:rsidR="00994F11" w:rsidRDefault="00994F11" w:rsidP="00D91B3E">
            <w:pPr>
              <w:pStyle w:val="Text"/>
            </w:pPr>
          </w:p>
          <w:p w14:paraId="4EAD3F43" w14:textId="77777777" w:rsidR="00516C51" w:rsidRPr="004B03CF" w:rsidRDefault="00516C51" w:rsidP="004B03CF">
            <w:pPr>
              <w:rPr>
                <w:b/>
                <w:bCs/>
                <w:color w:val="3B4455"/>
                <w:sz w:val="32"/>
                <w:szCs w:val="32"/>
              </w:rPr>
            </w:pPr>
            <w:r w:rsidRPr="004B03CF">
              <w:rPr>
                <w:b/>
                <w:bCs/>
                <w:color w:val="3B4455"/>
                <w:sz w:val="32"/>
                <w:szCs w:val="32"/>
              </w:rPr>
              <w:t>Stephan Herbe</w:t>
            </w:r>
          </w:p>
          <w:p w14:paraId="067864E1" w14:textId="77777777" w:rsidR="00516C51" w:rsidRDefault="00516C51" w:rsidP="00D91B3E">
            <w:pPr>
              <w:pStyle w:val="Text"/>
            </w:pPr>
          </w:p>
          <w:p w14:paraId="737FB303" w14:textId="247CC806" w:rsidR="00516C51" w:rsidRDefault="00516C51" w:rsidP="00D91B3E">
            <w:pPr>
              <w:pStyle w:val="Text"/>
            </w:pPr>
            <w:r>
              <w:t>Stephan war in der Front-End</w:t>
            </w:r>
            <w:r w:rsidR="003E5947">
              <w:t xml:space="preserve">-Entwicklung für das Aufgabensystem und das Wohnzimmer zuständig, wo es verschiedenste Hindernisse aufgrund der Drag-And-Drop Funktion gab. Das Aufgabensystem funktioniert vorrangig als </w:t>
            </w:r>
            <w:proofErr w:type="spellStart"/>
            <w:r w:rsidR="003E5947">
              <w:t>ToDo</w:t>
            </w:r>
            <w:proofErr w:type="spellEnd"/>
            <w:r w:rsidR="003E5947">
              <w:t xml:space="preserve">-Lösung in der App und das Wohnzimmer dient als lustiges Feature, um die </w:t>
            </w:r>
            <w:proofErr w:type="spellStart"/>
            <w:r w:rsidR="00475888">
              <w:t>VitaCoins</w:t>
            </w:r>
            <w:proofErr w:type="spellEnd"/>
            <w:r w:rsidR="00475888">
              <w:t xml:space="preserve">, die durch Arbeit verdient werden, ausgeben zu können. </w:t>
            </w:r>
            <w:r w:rsidR="003E5947">
              <w:t xml:space="preserve"> </w:t>
            </w:r>
          </w:p>
          <w:p w14:paraId="49B498F2" w14:textId="75CA788D" w:rsidR="003E5947" w:rsidRPr="00375334" w:rsidRDefault="003E5947" w:rsidP="00D91B3E">
            <w:pPr>
              <w:pStyle w:val="Text"/>
            </w:pPr>
          </w:p>
        </w:tc>
        <w:tc>
          <w:tcPr>
            <w:tcW w:w="4961" w:type="dxa"/>
            <w:tcBorders>
              <w:bottom w:val="single" w:sz="18" w:space="0" w:color="54A8EB" w:themeColor="accent2"/>
            </w:tcBorders>
            <w:shd w:val="clear" w:color="auto" w:fill="FFFFFF" w:themeFill="background1"/>
          </w:tcPr>
          <w:p w14:paraId="7FAA99B0" w14:textId="77777777" w:rsidR="00516C51" w:rsidRDefault="00516C51" w:rsidP="00516C51">
            <w:pPr>
              <w:pStyle w:val="berschrift2"/>
              <w:rPr>
                <w:b/>
                <w:sz w:val="32"/>
                <w:szCs w:val="20"/>
              </w:rPr>
            </w:pPr>
          </w:p>
          <w:p w14:paraId="291F6576" w14:textId="77777777" w:rsidR="00516C51" w:rsidRDefault="00516C51" w:rsidP="00516C51">
            <w:pPr>
              <w:pStyle w:val="berschrift2"/>
              <w:rPr>
                <w:b/>
                <w:sz w:val="32"/>
                <w:szCs w:val="20"/>
              </w:rPr>
            </w:pPr>
          </w:p>
          <w:p w14:paraId="045E56FA" w14:textId="4ED6FFC7" w:rsidR="00994F11" w:rsidRPr="004B03CF" w:rsidRDefault="00516C51" w:rsidP="004B03CF">
            <w:pPr>
              <w:rPr>
                <w:b/>
                <w:bCs/>
                <w:color w:val="3B4455"/>
                <w:sz w:val="32"/>
                <w:szCs w:val="32"/>
              </w:rPr>
            </w:pPr>
            <w:r w:rsidRPr="004B03CF">
              <w:rPr>
                <w:b/>
                <w:bCs/>
                <w:color w:val="3B4455"/>
                <w:sz w:val="32"/>
                <w:szCs w:val="32"/>
              </w:rPr>
              <w:t>Moritz Weibold</w:t>
            </w:r>
          </w:p>
          <w:p w14:paraId="29B5D8F5" w14:textId="77777777" w:rsidR="00516C51" w:rsidRDefault="00516C51" w:rsidP="00516C51"/>
          <w:p w14:paraId="068D5500" w14:textId="415BF5DE" w:rsidR="00516C51" w:rsidRDefault="00516C51" w:rsidP="00516C51">
            <w:pPr>
              <w:pStyle w:val="Text"/>
            </w:pPr>
            <w:r>
              <w:t xml:space="preserve">Moritz hat sich bei </w:t>
            </w:r>
            <w:proofErr w:type="spellStart"/>
            <w:r>
              <w:t>VitaChi</w:t>
            </w:r>
            <w:proofErr w:type="spellEnd"/>
            <w:r>
              <w:t>, gemeinsam mit Noah</w:t>
            </w:r>
            <w:r w:rsidR="003E5947">
              <w:t xml:space="preserve"> &amp; Stephan</w:t>
            </w:r>
            <w:r>
              <w:t xml:space="preserve">, der Front-End-Entwicklung gewidmet und unter anderem für die Umsetzung der Design-Ideen und für die Initialisierung der Strukturen zuständig. Gegen Ende des Projekts widmete er sich dem Organisatorischen und half im ganzen Team bei Problemen. </w:t>
            </w:r>
          </w:p>
          <w:p w14:paraId="39FB3300" w14:textId="77777777" w:rsidR="00516C51" w:rsidRDefault="00516C51" w:rsidP="00516C51">
            <w:pPr>
              <w:pStyle w:val="Text"/>
            </w:pPr>
          </w:p>
          <w:p w14:paraId="08315629" w14:textId="77777777" w:rsidR="00516C51" w:rsidRPr="004B03CF" w:rsidRDefault="00516C51" w:rsidP="004B03CF">
            <w:pPr>
              <w:rPr>
                <w:b/>
                <w:bCs/>
                <w:color w:val="3B4455"/>
                <w:sz w:val="32"/>
                <w:szCs w:val="32"/>
              </w:rPr>
            </w:pPr>
            <w:r w:rsidRPr="004B03CF">
              <w:rPr>
                <w:b/>
                <w:bCs/>
                <w:color w:val="3B4455"/>
                <w:sz w:val="32"/>
                <w:szCs w:val="32"/>
              </w:rPr>
              <w:t>Julian Haas</w:t>
            </w:r>
          </w:p>
          <w:p w14:paraId="44CD6EB3" w14:textId="77777777" w:rsidR="00516C51" w:rsidRDefault="00516C51" w:rsidP="00516C51">
            <w:pPr>
              <w:pStyle w:val="Text"/>
            </w:pPr>
          </w:p>
          <w:p w14:paraId="69ECD1CF" w14:textId="4E85214D" w:rsidR="00516C51" w:rsidRDefault="00516C51" w:rsidP="00516C51">
            <w:pPr>
              <w:pStyle w:val="Text"/>
              <w:rPr>
                <w:lang w:val="de-AT"/>
              </w:rPr>
            </w:pPr>
            <w:r>
              <w:rPr>
                <w:lang w:val="de-AT"/>
              </w:rPr>
              <w:t xml:space="preserve">Julian war mit dem Designen der App und dem Modellieren des Charakters betraut. Auch in den Animationen (Bewegungen des </w:t>
            </w:r>
            <w:proofErr w:type="spellStart"/>
            <w:r w:rsidR="003E5947">
              <w:rPr>
                <w:lang w:val="de-AT"/>
              </w:rPr>
              <w:t>Noa</w:t>
            </w:r>
            <w:r>
              <w:rPr>
                <w:lang w:val="de-AT"/>
              </w:rPr>
              <w:t>Chi</w:t>
            </w:r>
            <w:proofErr w:type="spellEnd"/>
            <w:r>
              <w:rPr>
                <w:lang w:val="de-AT"/>
              </w:rPr>
              <w:t xml:space="preserve">) steckt viel Arbeit dahinter. </w:t>
            </w:r>
            <w:r w:rsidR="00475888">
              <w:rPr>
                <w:lang w:val="de-AT"/>
              </w:rPr>
              <w:t xml:space="preserve">Außerdem steckt Julian hinter dem Design der Möbel für das Wohnzimmer. </w:t>
            </w:r>
            <w:r>
              <w:rPr>
                <w:lang w:val="de-AT"/>
              </w:rPr>
              <w:t xml:space="preserve">Gegen Ende half er vor Allem bei der Umsetzung des Wohnzimmers in der Flutter-App mit und versuchte sein Bestes um das Team zu unterstützen. </w:t>
            </w:r>
          </w:p>
          <w:p w14:paraId="724074A8" w14:textId="77777777" w:rsidR="00516C51" w:rsidRDefault="00516C51" w:rsidP="00516C51">
            <w:pPr>
              <w:pStyle w:val="Text"/>
              <w:rPr>
                <w:lang w:val="de-AT"/>
              </w:rPr>
            </w:pPr>
          </w:p>
          <w:p w14:paraId="788540AE" w14:textId="77777777" w:rsidR="00516C51" w:rsidRDefault="00516C51" w:rsidP="00516C51">
            <w:pPr>
              <w:pStyle w:val="Text"/>
              <w:rPr>
                <w:lang w:val="de-AT"/>
              </w:rPr>
            </w:pPr>
          </w:p>
          <w:p w14:paraId="03BE1554" w14:textId="77777777" w:rsidR="00516C51" w:rsidRDefault="00516C51" w:rsidP="00516C51">
            <w:pPr>
              <w:pStyle w:val="Text"/>
              <w:rPr>
                <w:lang w:val="de-AT"/>
              </w:rPr>
            </w:pPr>
          </w:p>
          <w:p w14:paraId="24A487B3" w14:textId="77777777" w:rsidR="00516C51" w:rsidRDefault="00516C51" w:rsidP="00516C51">
            <w:pPr>
              <w:pStyle w:val="Text"/>
              <w:rPr>
                <w:lang w:val="de-AT"/>
              </w:rPr>
            </w:pPr>
          </w:p>
          <w:p w14:paraId="4CD12CAE" w14:textId="77777777" w:rsidR="00516C51" w:rsidRDefault="00516C51" w:rsidP="00516C51">
            <w:pPr>
              <w:pStyle w:val="Text"/>
              <w:rPr>
                <w:lang w:val="de-AT"/>
              </w:rPr>
            </w:pPr>
          </w:p>
          <w:p w14:paraId="0BBB1D28" w14:textId="56F69579" w:rsidR="00516C51" w:rsidRPr="00516C51" w:rsidRDefault="00516C51" w:rsidP="00516C51">
            <w:pPr>
              <w:pStyle w:val="Text"/>
              <w:rPr>
                <w:lang w:val="de-AT"/>
              </w:rPr>
            </w:pPr>
          </w:p>
        </w:tc>
        <w:tc>
          <w:tcPr>
            <w:tcW w:w="425" w:type="dxa"/>
            <w:shd w:val="clear" w:color="auto" w:fill="FFFFFF" w:themeFill="background1"/>
          </w:tcPr>
          <w:p w14:paraId="245A401B" w14:textId="77777777" w:rsidR="00994F11" w:rsidRPr="00375334" w:rsidRDefault="00994F11" w:rsidP="00D91B3E"/>
        </w:tc>
      </w:tr>
    </w:tbl>
    <w:p w14:paraId="11CF383B" w14:textId="77777777" w:rsidR="00E61F1F" w:rsidRPr="00375334" w:rsidRDefault="007F4EFB">
      <w:r w:rsidRPr="00375334">
        <w:rPr>
          <w:noProof/>
          <w:lang w:bidi="de-DE"/>
        </w:rPr>
        <mc:AlternateContent>
          <mc:Choice Requires="wps">
            <w:drawing>
              <wp:anchor distT="0" distB="0" distL="114300" distR="114300" simplePos="0" relativeHeight="251659263" behindDoc="1" locked="0" layoutInCell="1" allowOverlap="1" wp14:anchorId="580BD8C7" wp14:editId="67EF0E96">
                <wp:simplePos x="0" y="0"/>
                <wp:positionH relativeFrom="column">
                  <wp:posOffset>-436383</wp:posOffset>
                </wp:positionH>
                <wp:positionV relativeFrom="paragraph">
                  <wp:posOffset>-9907685</wp:posOffset>
                </wp:positionV>
                <wp:extent cx="7773670" cy="12928821"/>
                <wp:effectExtent l="0" t="0" r="0" b="6350"/>
                <wp:wrapNone/>
                <wp:docPr id="22"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292882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20645138" id="Form" o:spid="_x0000_s1026" alt="&quot;&quot;" style="position:absolute;margin-left:-34.35pt;margin-top:-780.15pt;width:612.1pt;height:1018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54a8eb [3205]" stroked="f" strokeweight="1pt">
                <v:fill color2="#4cf6e8 [3206]" angle="90" focus="100%" type="gradient"/>
                <v:stroke miterlimit="4" joinstyle="miter"/>
                <v:path arrowok="t" o:extrusionok="f" o:connecttype="custom" o:connectlocs="3886835,6464411;3886835,6464411;3886835,6464411;3886835,6464411" o:connectangles="0,90,180,270"/>
              </v:shape>
            </w:pict>
          </mc:Fallback>
        </mc:AlternateContent>
      </w:r>
    </w:p>
    <w:p w14:paraId="262FAAEB" w14:textId="3E04E643" w:rsidR="00EA05F9" w:rsidRDefault="00EA05F9">
      <w:r>
        <w:br w:type="page"/>
      </w:r>
    </w:p>
    <w:tbl>
      <w:tblPr>
        <w:tblpPr w:leftFromText="141" w:rightFromText="141" w:vertAnchor="text" w:horzAnchor="margin" w:tblpY="32"/>
        <w:tblW w:w="9922" w:type="dxa"/>
        <w:tblLayout w:type="fixed"/>
        <w:tblLook w:val="0600" w:firstRow="0" w:lastRow="0" w:firstColumn="0" w:lastColumn="0" w:noHBand="1" w:noVBand="1"/>
      </w:tblPr>
      <w:tblGrid>
        <w:gridCol w:w="709"/>
        <w:gridCol w:w="5272"/>
        <w:gridCol w:w="3516"/>
        <w:gridCol w:w="425"/>
      </w:tblGrid>
      <w:tr w:rsidR="00FA40D7" w:rsidRPr="00375334" w14:paraId="030C0E73" w14:textId="77777777" w:rsidTr="00FA40D7">
        <w:trPr>
          <w:trHeight w:val="14615"/>
        </w:trPr>
        <w:tc>
          <w:tcPr>
            <w:tcW w:w="709" w:type="dxa"/>
          </w:tcPr>
          <w:p w14:paraId="69A19C99" w14:textId="77777777" w:rsidR="00FA40D7" w:rsidRPr="00375334" w:rsidRDefault="00FA40D7" w:rsidP="00FA40D7">
            <w:pPr>
              <w:pStyle w:val="GrafikAnker"/>
            </w:pPr>
          </w:p>
        </w:tc>
        <w:tc>
          <w:tcPr>
            <w:tcW w:w="5272" w:type="dxa"/>
          </w:tcPr>
          <w:p w14:paraId="78018B65" w14:textId="32E9F267" w:rsidR="00FA40D7" w:rsidRPr="004B03CF" w:rsidRDefault="00FA40D7" w:rsidP="004B03CF">
            <w:pPr>
              <w:pStyle w:val="berschrift2"/>
              <w:rPr>
                <w:sz w:val="60"/>
                <w:szCs w:val="60"/>
              </w:rPr>
            </w:pPr>
            <w:bookmarkStart w:id="13" w:name="_Toc74035189"/>
            <w:r w:rsidRPr="004B03CF">
              <w:rPr>
                <w:rFonts w:asciiTheme="majorHAnsi" w:hAnsiTheme="majorHAnsi"/>
                <w:color w:val="3B4455"/>
                <w:sz w:val="60"/>
                <w:szCs w:val="60"/>
              </w:rPr>
              <mc:AlternateContent>
                <mc:Choice Requires="wps">
                  <w:drawing>
                    <wp:anchor distT="0" distB="0" distL="114300" distR="114300" simplePos="0" relativeHeight="251681792" behindDoc="1" locked="0" layoutInCell="1" allowOverlap="1" wp14:anchorId="3B1A2304" wp14:editId="65D7FC5B">
                      <wp:simplePos x="0" y="0"/>
                      <wp:positionH relativeFrom="column">
                        <wp:posOffset>2549416</wp:posOffset>
                      </wp:positionH>
                      <wp:positionV relativeFrom="paragraph">
                        <wp:posOffset>1007745</wp:posOffset>
                      </wp:positionV>
                      <wp:extent cx="4153535" cy="6844030"/>
                      <wp:effectExtent l="0" t="0" r="0" b="0"/>
                      <wp:wrapNone/>
                      <wp:docPr id="23"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3535" cy="684403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6DFEA1E3" id="Form" o:spid="_x0000_s1026" alt="&quot;&quot;" style="position:absolute;margin-left:200.75pt;margin-top:79.35pt;width:327.05pt;height:538.9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54a8eb [3205]" stroked="f" strokeweight="1pt">
                      <v:fill color2="#4cf6e8 [3206]" angle="90" focus="100%" type="gradient"/>
                      <v:stroke miterlimit="4" joinstyle="miter"/>
                      <v:path arrowok="t" o:extrusionok="f" o:connecttype="custom" o:connectlocs="2076768,3422015;2076768,3422015;2076768,3422015;2076768,3422015" o:connectangles="0,90,180,270"/>
                    </v:shape>
                  </w:pict>
                </mc:Fallback>
              </mc:AlternateContent>
            </w:r>
            <w:r w:rsidRPr="004B03CF">
              <w:rPr>
                <w:rFonts w:asciiTheme="majorHAnsi" w:hAnsiTheme="majorHAnsi"/>
                <w:color w:val="3B4455"/>
                <w:sz w:val="60"/>
                <w:szCs w:val="60"/>
              </w:rPr>
              <w:t>Screenshots der App</w:t>
            </w:r>
            <w:bookmarkEnd w:id="13"/>
            <w:r w:rsidRPr="004B03CF">
              <w:rPr>
                <w:rFonts w:asciiTheme="majorHAnsi" w:hAnsiTheme="majorHAnsi"/>
                <w:color w:val="3B4455"/>
                <w:sz w:val="60"/>
                <w:szCs w:val="60"/>
              </w:rPr>
              <w:t xml:space="preserve"> </w:t>
            </w:r>
          </w:p>
          <w:p w14:paraId="6E4D9E85" w14:textId="77777777" w:rsidR="00FA40D7" w:rsidRPr="00375334" w:rsidRDefault="00FA40D7" w:rsidP="00FA40D7"/>
          <w:p w14:paraId="32C745D5" w14:textId="77777777" w:rsidR="00FA40D7" w:rsidRDefault="00FA40D7" w:rsidP="00FA40D7">
            <w:pPr>
              <w:pStyle w:val="Text"/>
              <w:rPr>
                <w:noProof/>
              </w:rPr>
            </w:pPr>
            <w:r>
              <w:rPr>
                <w:noProof/>
              </w:rPr>
              <w:t>Um einen besseren Überblick über die App und ihre Funktion, über die Umsetzung des Designs zu erhalten sieht man unten drei Beispiele der Oberflächen der Mobil</w:t>
            </w:r>
          </w:p>
          <w:p w14:paraId="21CEDD6A" w14:textId="77777777" w:rsidR="00FA40D7" w:rsidRDefault="00FA40D7" w:rsidP="00FA40D7">
            <w:pPr>
              <w:pStyle w:val="Text"/>
              <w:rPr>
                <w:noProof/>
              </w:rPr>
            </w:pPr>
          </w:p>
          <w:p w14:paraId="1810E79A" w14:textId="35225BCD" w:rsidR="00FA40D7" w:rsidRDefault="00FA40D7" w:rsidP="00FA40D7">
            <w:pPr>
              <w:pStyle w:val="Text"/>
            </w:pPr>
          </w:p>
          <w:p w14:paraId="5B91CC58" w14:textId="77777777" w:rsidR="00FA40D7" w:rsidRPr="00FA40D7" w:rsidRDefault="00FA40D7" w:rsidP="00FA40D7"/>
          <w:p w14:paraId="03593E2A" w14:textId="77777777" w:rsidR="00FA40D7" w:rsidRPr="00FA40D7" w:rsidRDefault="00FA40D7" w:rsidP="00FA40D7"/>
          <w:p w14:paraId="11B27DD8" w14:textId="77777777" w:rsidR="00FA40D7" w:rsidRPr="00FA40D7" w:rsidRDefault="00FA40D7" w:rsidP="00FA40D7"/>
          <w:p w14:paraId="07927DDF" w14:textId="77777777" w:rsidR="00FA40D7" w:rsidRPr="00FA40D7" w:rsidRDefault="00FA40D7" w:rsidP="00FA40D7"/>
          <w:p w14:paraId="3F41B5F4" w14:textId="77777777" w:rsidR="00FB3FC3" w:rsidRPr="00FA40D7" w:rsidRDefault="00FB3FC3" w:rsidP="00FA40D7"/>
          <w:p w14:paraId="2DE3E09E" w14:textId="77777777" w:rsidR="00FA40D7" w:rsidRPr="00FA40D7" w:rsidRDefault="00FA40D7" w:rsidP="00FA40D7"/>
          <w:p w14:paraId="1A2CEA3D" w14:textId="77777777" w:rsidR="00FA40D7" w:rsidRPr="00FA40D7" w:rsidRDefault="00FA40D7" w:rsidP="00FA40D7"/>
          <w:p w14:paraId="4822DBA9" w14:textId="77777777" w:rsidR="00FA40D7" w:rsidRPr="00FA40D7" w:rsidRDefault="00FA40D7" w:rsidP="00FA40D7"/>
          <w:p w14:paraId="29FFD2D7" w14:textId="6DDCB8AB" w:rsidR="00FA40D7" w:rsidRPr="00FA40D7" w:rsidRDefault="00FB3FC3" w:rsidP="00FA40D7">
            <w:r>
              <w:rPr>
                <w:noProof/>
              </w:rPr>
              <w:drawing>
                <wp:anchor distT="0" distB="0" distL="114300" distR="114300" simplePos="0" relativeHeight="251684864" behindDoc="1" locked="0" layoutInCell="1" allowOverlap="1" wp14:anchorId="0092F5AC" wp14:editId="7C68D0E0">
                  <wp:simplePos x="0" y="0"/>
                  <wp:positionH relativeFrom="column">
                    <wp:posOffset>2179248</wp:posOffset>
                  </wp:positionH>
                  <wp:positionV relativeFrom="paragraph">
                    <wp:posOffset>171450</wp:posOffset>
                  </wp:positionV>
                  <wp:extent cx="1730415" cy="3635684"/>
                  <wp:effectExtent l="0" t="0" r="3175"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08" t="897" r="1121" b="199"/>
                          <a:stretch/>
                        </pic:blipFill>
                        <pic:spPr bwMode="auto">
                          <a:xfrm>
                            <a:off x="0" y="0"/>
                            <a:ext cx="1730415" cy="36356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053">
              <w:rPr>
                <w:noProof/>
              </w:rPr>
              <w:drawing>
                <wp:anchor distT="0" distB="0" distL="114300" distR="114300" simplePos="0" relativeHeight="251683840" behindDoc="1" locked="0" layoutInCell="1" allowOverlap="1" wp14:anchorId="6B6DB7A5" wp14:editId="2AA171AE">
                  <wp:simplePos x="0" y="0"/>
                  <wp:positionH relativeFrom="column">
                    <wp:posOffset>-12700</wp:posOffset>
                  </wp:positionH>
                  <wp:positionV relativeFrom="paragraph">
                    <wp:posOffset>179705</wp:posOffset>
                  </wp:positionV>
                  <wp:extent cx="1889125" cy="3953510"/>
                  <wp:effectExtent l="0" t="0" r="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8" t="642" r="1448" b="333"/>
                          <a:stretch/>
                        </pic:blipFill>
                        <pic:spPr bwMode="auto">
                          <a:xfrm>
                            <a:off x="0" y="0"/>
                            <a:ext cx="1889125" cy="395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859D8" w14:textId="6A83E0AB" w:rsidR="00FA40D7" w:rsidRPr="00FA40D7" w:rsidRDefault="00FA40D7" w:rsidP="00FA40D7"/>
          <w:p w14:paraId="30ABA835" w14:textId="586D950E" w:rsidR="00FA40D7" w:rsidRPr="00FA40D7" w:rsidRDefault="00FA40D7" w:rsidP="00FA40D7"/>
          <w:p w14:paraId="4460D2F1" w14:textId="77777777" w:rsidR="00FA40D7" w:rsidRPr="00FA40D7" w:rsidRDefault="00FA40D7" w:rsidP="00FA40D7"/>
          <w:p w14:paraId="518951A6" w14:textId="77777777" w:rsidR="00FA40D7" w:rsidRPr="00FA40D7" w:rsidRDefault="00FA40D7" w:rsidP="00FA40D7"/>
          <w:p w14:paraId="1C0E2EF0" w14:textId="77777777" w:rsidR="00FA40D7" w:rsidRPr="00FA40D7" w:rsidRDefault="00FA40D7" w:rsidP="00FA40D7"/>
          <w:p w14:paraId="672B7AA9" w14:textId="77777777" w:rsidR="00FA40D7" w:rsidRPr="00FA40D7" w:rsidRDefault="00FA40D7" w:rsidP="00FA40D7"/>
          <w:p w14:paraId="0A0D9E8F" w14:textId="77777777" w:rsidR="00FA40D7" w:rsidRDefault="00FA40D7" w:rsidP="00FA40D7">
            <w:pPr>
              <w:rPr>
                <w:color w:val="3B4455" w:themeColor="accent1"/>
                <w:sz w:val="28"/>
              </w:rPr>
            </w:pPr>
          </w:p>
          <w:p w14:paraId="47887C69" w14:textId="77777777" w:rsidR="00FA40D7" w:rsidRDefault="00FA40D7" w:rsidP="00FA40D7">
            <w:pPr>
              <w:tabs>
                <w:tab w:val="left" w:pos="1323"/>
              </w:tabs>
              <w:rPr>
                <w:color w:val="3B4455" w:themeColor="accent1"/>
                <w:sz w:val="28"/>
              </w:rPr>
            </w:pPr>
            <w:r>
              <w:rPr>
                <w:color w:val="3B4455" w:themeColor="accent1"/>
                <w:sz w:val="28"/>
              </w:rPr>
              <w:tab/>
            </w:r>
          </w:p>
          <w:p w14:paraId="5A19A547" w14:textId="77777777" w:rsidR="00FA40D7" w:rsidRPr="00FA40D7" w:rsidRDefault="00FA40D7" w:rsidP="00FA40D7"/>
        </w:tc>
        <w:tc>
          <w:tcPr>
            <w:tcW w:w="3516" w:type="dxa"/>
          </w:tcPr>
          <w:p w14:paraId="24E68C88" w14:textId="32F65AA2" w:rsidR="00FA40D7" w:rsidRPr="00375334" w:rsidRDefault="00FA40D7" w:rsidP="00FA40D7">
            <w:pPr>
              <w:pStyle w:val="berschrift5"/>
              <w:spacing w:line="192" w:lineRule="auto"/>
            </w:pPr>
            <w:r>
              <w:rPr>
                <w:noProof/>
              </w:rPr>
              <w:drawing>
                <wp:anchor distT="0" distB="0" distL="114300" distR="114300" simplePos="0" relativeHeight="251682816" behindDoc="1" locked="0" layoutInCell="1" allowOverlap="1" wp14:anchorId="733C92BD" wp14:editId="03C4DF80">
                  <wp:simplePos x="0" y="0"/>
                  <wp:positionH relativeFrom="column">
                    <wp:posOffset>836686</wp:posOffset>
                  </wp:positionH>
                  <wp:positionV relativeFrom="paragraph">
                    <wp:posOffset>3957857</wp:posOffset>
                  </wp:positionV>
                  <wp:extent cx="1999944" cy="4169511"/>
                  <wp:effectExtent l="0" t="0" r="635" b="254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83" t="385" r="883" b="682"/>
                          <a:stretch/>
                        </pic:blipFill>
                        <pic:spPr bwMode="auto">
                          <a:xfrm>
                            <a:off x="0" y="0"/>
                            <a:ext cx="1999944" cy="41695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25" w:type="dxa"/>
          </w:tcPr>
          <w:p w14:paraId="3BA9FAEC" w14:textId="77777777" w:rsidR="00FA40D7" w:rsidRPr="00375334" w:rsidRDefault="00FA40D7" w:rsidP="00FA40D7"/>
        </w:tc>
      </w:tr>
    </w:tbl>
    <w:p w14:paraId="1B3147A5" w14:textId="0DBCB325" w:rsidR="00EA05F9" w:rsidRDefault="00EA05F9"/>
    <w:p w14:paraId="41DD0B9E" w14:textId="3E4112BB" w:rsidR="00FA40D7" w:rsidRDefault="00FA40D7">
      <w:pPr>
        <w:rPr>
          <w:lang w:val="de-AT"/>
        </w:rPr>
      </w:pPr>
      <w:r>
        <w:rPr>
          <w:lang w:val="de-AT"/>
        </w:rPr>
        <w:br w:type="page"/>
      </w:r>
    </w:p>
    <w:tbl>
      <w:tblPr>
        <w:tblpPr w:leftFromText="141" w:rightFromText="141" w:vertAnchor="text" w:horzAnchor="margin" w:tblpY="81"/>
        <w:tblW w:w="10773" w:type="dxa"/>
        <w:tblLayout w:type="fixed"/>
        <w:tblLook w:val="04A0" w:firstRow="1" w:lastRow="0" w:firstColumn="1" w:lastColumn="0" w:noHBand="0" w:noVBand="1"/>
      </w:tblPr>
      <w:tblGrid>
        <w:gridCol w:w="426"/>
        <w:gridCol w:w="4961"/>
        <w:gridCol w:w="4961"/>
        <w:gridCol w:w="425"/>
      </w:tblGrid>
      <w:tr w:rsidR="00FA40D7" w:rsidRPr="00375334" w14:paraId="4062999C" w14:textId="77777777" w:rsidTr="00FA40D7">
        <w:trPr>
          <w:trHeight w:val="396"/>
        </w:trPr>
        <w:tc>
          <w:tcPr>
            <w:tcW w:w="426" w:type="dxa"/>
          </w:tcPr>
          <w:p w14:paraId="4364CCAD" w14:textId="0EC60E39" w:rsidR="00FA40D7" w:rsidRPr="00375334" w:rsidRDefault="00FA40D7" w:rsidP="00FA40D7">
            <w:pPr>
              <w:pStyle w:val="Text"/>
            </w:pPr>
            <w:r w:rsidRPr="00375334">
              <w:rPr>
                <w:noProof/>
                <w:lang w:bidi="de-DE"/>
              </w:rPr>
              <w:lastRenderedPageBreak/>
              <mc:AlternateContent>
                <mc:Choice Requires="wpg">
                  <w:drawing>
                    <wp:anchor distT="0" distB="0" distL="114300" distR="114300" simplePos="0" relativeHeight="251686912" behindDoc="1" locked="0" layoutInCell="1" allowOverlap="1" wp14:anchorId="18431C24" wp14:editId="603A79B0">
                      <wp:simplePos x="0" y="0"/>
                      <wp:positionH relativeFrom="column">
                        <wp:posOffset>13970</wp:posOffset>
                      </wp:positionH>
                      <wp:positionV relativeFrom="paragraph">
                        <wp:posOffset>-144780</wp:posOffset>
                      </wp:positionV>
                      <wp:extent cx="6747510" cy="9359900"/>
                      <wp:effectExtent l="0" t="0" r="0" b="0"/>
                      <wp:wrapNone/>
                      <wp:docPr id="27"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7510" cy="9359900"/>
                                <a:chOff x="-23144" y="-182364"/>
                                <a:chExt cx="6748354" cy="8648136"/>
                              </a:xfrm>
                            </wpg:grpSpPr>
                            <wps:wsp>
                              <wps:cNvPr id="28"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30"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2160EA3" id="Gruppe 6" o:spid="_x0000_s1026" alt="&quot;&quot;" style="position:absolute;margin-left:1.1pt;margin-top:-11.4pt;width:531.3pt;height:737pt;z-index:-251629568;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" path="m,7161r,488l7493,,,7161xm,11133r,503l11521,,,11133xm,9143r,496l9507,,,9143xm,3205r,434l3456,,,3205xm,5179r,473l5471,8,,5179xm,1262r,341l1442,,,1262xm,19092r,518l19594,,,19092xm,21081r,519l21600,,,21081xm,15112r,511l15557,,,15112xm,17102r,519l17572,,,17102xm,13123r,511l13543,,,13123xe" fillcolor="#54a8eb [3205]" stroked="f" strokeweight="1pt">
                        <v:fill color2="#4cf6e8 [3206]" angle="90" focus="100%" type="gradient"/>
                        <v:stroke miterlimit="4" joinstyle="miter"/>
                        <v:path arrowok="t" o:extrusionok="f" o:connecttype="custom" o:connectlocs="1716832,1771650;1716832,1771650;1716832,1771650;1716832,1771650" o:connectangles="0,90,180,270"/>
                      </v:shape>
                    </v:group>
                  </w:pict>
                </mc:Fallback>
              </mc:AlternateContent>
            </w:r>
          </w:p>
        </w:tc>
        <w:tc>
          <w:tcPr>
            <w:tcW w:w="4961" w:type="dxa"/>
          </w:tcPr>
          <w:p w14:paraId="0D0CD714" w14:textId="77777777" w:rsidR="00FA40D7" w:rsidRPr="00375334" w:rsidRDefault="00FA40D7" w:rsidP="00FA40D7">
            <w:pPr>
              <w:pStyle w:val="Text"/>
            </w:pPr>
          </w:p>
        </w:tc>
        <w:tc>
          <w:tcPr>
            <w:tcW w:w="4961" w:type="dxa"/>
          </w:tcPr>
          <w:p w14:paraId="40A3BFA8" w14:textId="77777777" w:rsidR="00FA40D7" w:rsidRPr="00375334" w:rsidRDefault="00FA40D7" w:rsidP="00FA40D7">
            <w:pPr>
              <w:pStyle w:val="Text"/>
            </w:pPr>
          </w:p>
        </w:tc>
        <w:tc>
          <w:tcPr>
            <w:tcW w:w="425" w:type="dxa"/>
          </w:tcPr>
          <w:p w14:paraId="64FC5C02" w14:textId="77777777" w:rsidR="00FA40D7" w:rsidRPr="00375334" w:rsidRDefault="00FA40D7" w:rsidP="00FA40D7">
            <w:pPr>
              <w:pStyle w:val="Text"/>
            </w:pPr>
          </w:p>
        </w:tc>
      </w:tr>
      <w:tr w:rsidR="00FA40D7" w:rsidRPr="005908B6" w14:paraId="792BF68D" w14:textId="77777777" w:rsidTr="00FA40D7">
        <w:trPr>
          <w:trHeight w:val="4907"/>
        </w:trPr>
        <w:tc>
          <w:tcPr>
            <w:tcW w:w="426" w:type="dxa"/>
          </w:tcPr>
          <w:p w14:paraId="21ABCA31" w14:textId="77777777" w:rsidR="00FA40D7" w:rsidRPr="00375334" w:rsidRDefault="00FA40D7" w:rsidP="00FA40D7"/>
        </w:tc>
        <w:tc>
          <w:tcPr>
            <w:tcW w:w="9922" w:type="dxa"/>
            <w:gridSpan w:val="2"/>
            <w:tcBorders>
              <w:bottom w:val="single" w:sz="18" w:space="0" w:color="26414C" w:themeColor="accent5" w:themeShade="40"/>
            </w:tcBorders>
            <w:shd w:val="clear" w:color="auto" w:fill="FFFFFF" w:themeFill="background1"/>
          </w:tcPr>
          <w:p w14:paraId="56788F71" w14:textId="130DAD82" w:rsidR="00FA40D7" w:rsidRPr="004B03CF" w:rsidRDefault="00FA40D7" w:rsidP="004B03CF">
            <w:pPr>
              <w:pStyle w:val="berschrift2"/>
              <w:rPr>
                <w:rFonts w:asciiTheme="majorHAnsi" w:hAnsiTheme="majorHAnsi"/>
                <w:color w:val="54A8EB"/>
                <w:sz w:val="36"/>
                <w:szCs w:val="36"/>
              </w:rPr>
            </w:pPr>
            <w:bookmarkStart w:id="14" w:name="_Toc74035190"/>
            <w:proofErr w:type="spellStart"/>
            <w:r w:rsidRPr="004B03CF">
              <w:rPr>
                <w:rFonts w:asciiTheme="majorHAnsi" w:hAnsiTheme="majorHAnsi"/>
                <w:color w:val="54A8EB"/>
                <w:sz w:val="36"/>
                <w:szCs w:val="36"/>
              </w:rPr>
              <w:t>Github</w:t>
            </w:r>
            <w:proofErr w:type="spellEnd"/>
            <w:r w:rsidRPr="004B03CF">
              <w:rPr>
                <w:rFonts w:asciiTheme="majorHAnsi" w:hAnsiTheme="majorHAnsi"/>
                <w:color w:val="54A8EB"/>
                <w:sz w:val="36"/>
                <w:szCs w:val="36"/>
              </w:rPr>
              <w:t xml:space="preserve"> </w:t>
            </w:r>
            <w:proofErr w:type="spellStart"/>
            <w:r w:rsidRPr="004B03CF">
              <w:rPr>
                <w:rFonts w:asciiTheme="majorHAnsi" w:hAnsiTheme="majorHAnsi"/>
                <w:color w:val="54A8EB"/>
                <w:sz w:val="36"/>
                <w:szCs w:val="36"/>
              </w:rPr>
              <w:t>Contributor</w:t>
            </w:r>
            <w:proofErr w:type="spellEnd"/>
            <w:r w:rsidRPr="004B03CF">
              <w:rPr>
                <w:rFonts w:asciiTheme="majorHAnsi" w:hAnsiTheme="majorHAnsi"/>
                <w:color w:val="54A8EB"/>
                <w:sz w:val="36"/>
                <w:szCs w:val="36"/>
              </w:rPr>
              <w:t xml:space="preserve"> </w:t>
            </w:r>
            <w:proofErr w:type="spellStart"/>
            <w:r w:rsidRPr="004B03CF">
              <w:rPr>
                <w:rFonts w:asciiTheme="majorHAnsi" w:hAnsiTheme="majorHAnsi"/>
                <w:color w:val="54A8EB"/>
                <w:sz w:val="36"/>
                <w:szCs w:val="36"/>
              </w:rPr>
              <w:t>Stats</w:t>
            </w:r>
            <w:bookmarkEnd w:id="14"/>
            <w:proofErr w:type="spellEnd"/>
          </w:p>
          <w:p w14:paraId="6A23D37D" w14:textId="0FA0FDF0" w:rsidR="00FA40D7" w:rsidRPr="005908B6" w:rsidRDefault="00FA40D7" w:rsidP="00FA40D7">
            <w:pPr>
              <w:rPr>
                <w:rFonts w:asciiTheme="majorHAnsi" w:eastAsiaTheme="majorEastAsia" w:hAnsiTheme="majorHAnsi" w:cstheme="majorBidi"/>
                <w:b/>
                <w:color w:val="3B4455" w:themeColor="accent1"/>
                <w:sz w:val="36"/>
                <w:lang w:val="en-GB"/>
              </w:rPr>
            </w:pPr>
            <w:r w:rsidRPr="005908B6">
              <w:rPr>
                <w:rFonts w:asciiTheme="majorHAnsi" w:eastAsiaTheme="majorEastAsia" w:hAnsiTheme="majorHAnsi" w:cstheme="majorBidi"/>
                <w:b/>
                <w:color w:val="3B4455" w:themeColor="accent1"/>
                <w:sz w:val="36"/>
                <w:lang w:val="en-GB"/>
              </w:rPr>
              <w:t>T</w:t>
            </w:r>
          </w:p>
          <w:p w14:paraId="27A2BB7F" w14:textId="2C8602FF" w:rsidR="00FA40D7" w:rsidRPr="005908B6" w:rsidRDefault="00FA40D7" w:rsidP="00FA40D7">
            <w:pPr>
              <w:pStyle w:val="Text"/>
              <w:rPr>
                <w:lang w:val="en-GB"/>
              </w:rPr>
            </w:pPr>
            <w:r w:rsidRPr="005908B6">
              <w:rPr>
                <w:lang w:val="en-GB"/>
              </w:rPr>
              <w:t>test</w:t>
            </w:r>
          </w:p>
        </w:tc>
        <w:tc>
          <w:tcPr>
            <w:tcW w:w="425" w:type="dxa"/>
          </w:tcPr>
          <w:p w14:paraId="28FFD21A" w14:textId="77777777" w:rsidR="00FA40D7" w:rsidRPr="005908B6" w:rsidRDefault="00FA40D7" w:rsidP="00FA40D7">
            <w:pPr>
              <w:rPr>
                <w:lang w:val="en-GB"/>
              </w:rPr>
            </w:pPr>
          </w:p>
        </w:tc>
      </w:tr>
      <w:tr w:rsidR="00FA40D7" w:rsidRPr="00375334" w14:paraId="7191F00B" w14:textId="77777777" w:rsidTr="00FA40D7">
        <w:trPr>
          <w:trHeight w:val="383"/>
        </w:trPr>
        <w:tc>
          <w:tcPr>
            <w:tcW w:w="426" w:type="dxa"/>
          </w:tcPr>
          <w:p w14:paraId="269E6786" w14:textId="77777777" w:rsidR="00FA40D7" w:rsidRPr="005908B6" w:rsidRDefault="00FA40D7" w:rsidP="00FA40D7">
            <w:pPr>
              <w:rPr>
                <w:lang w:val="en-GB"/>
              </w:rPr>
            </w:pPr>
          </w:p>
        </w:tc>
        <w:tc>
          <w:tcPr>
            <w:tcW w:w="9922" w:type="dxa"/>
            <w:gridSpan w:val="2"/>
            <w:tcBorders>
              <w:top w:val="single" w:sz="18" w:space="0" w:color="26414C" w:themeColor="accent5" w:themeShade="40"/>
            </w:tcBorders>
            <w:shd w:val="clear" w:color="auto" w:fill="FFFFFF" w:themeFill="background1"/>
          </w:tcPr>
          <w:p w14:paraId="25F65387" w14:textId="6CCFB62C" w:rsidR="00FA40D7" w:rsidRPr="00375334" w:rsidRDefault="00FA40D7" w:rsidP="004B03CF">
            <w:pPr>
              <w:pStyle w:val="berschrift2"/>
            </w:pPr>
            <w:bookmarkStart w:id="15" w:name="_Toc74035191"/>
            <w:r w:rsidRPr="004B03CF">
              <w:rPr>
                <w:rFonts w:asciiTheme="majorHAnsi" w:hAnsiTheme="majorHAnsi"/>
                <w:color w:val="3B4455"/>
                <w:sz w:val="36"/>
                <w:szCs w:val="36"/>
              </w:rPr>
              <w:t>Probleme</w:t>
            </w:r>
            <w:bookmarkEnd w:id="15"/>
          </w:p>
        </w:tc>
        <w:tc>
          <w:tcPr>
            <w:tcW w:w="425" w:type="dxa"/>
          </w:tcPr>
          <w:p w14:paraId="75EF1F55" w14:textId="77777777" w:rsidR="00FA40D7" w:rsidRPr="00375334" w:rsidRDefault="00FA40D7" w:rsidP="00FA40D7"/>
        </w:tc>
      </w:tr>
      <w:tr w:rsidR="00FA40D7" w:rsidRPr="00375334" w14:paraId="60E3A523" w14:textId="77777777" w:rsidTr="00FA40D7">
        <w:trPr>
          <w:trHeight w:val="8433"/>
        </w:trPr>
        <w:tc>
          <w:tcPr>
            <w:tcW w:w="426" w:type="dxa"/>
          </w:tcPr>
          <w:p w14:paraId="06B2D30E" w14:textId="77777777" w:rsidR="00FA40D7" w:rsidRPr="00375334" w:rsidRDefault="00FA40D7" w:rsidP="00FA40D7"/>
        </w:tc>
        <w:tc>
          <w:tcPr>
            <w:tcW w:w="4961" w:type="dxa"/>
            <w:shd w:val="clear" w:color="auto" w:fill="FFFFFF" w:themeFill="background1"/>
          </w:tcPr>
          <w:p w14:paraId="155779B5" w14:textId="1151F071" w:rsidR="00FA40D7" w:rsidRDefault="005908B6" w:rsidP="00FA40D7">
            <w:pPr>
              <w:pStyle w:val="Text"/>
            </w:pPr>
            <w:r>
              <w:t xml:space="preserve">Eines der Hauptprobleme im Projekt war die Einbindung von </w:t>
            </w:r>
            <w:proofErr w:type="spellStart"/>
            <w:r w:rsidRPr="008B7B89">
              <w:rPr>
                <w:b/>
              </w:rPr>
              <w:t>KeyCloak</w:t>
            </w:r>
            <w:proofErr w:type="spellEnd"/>
            <w:r>
              <w:t xml:space="preserve">. Während der Durchführung stellte sich heraus, dass </w:t>
            </w:r>
            <w:proofErr w:type="spellStart"/>
            <w:r>
              <w:t>KeyCloak</w:t>
            </w:r>
            <w:proofErr w:type="spellEnd"/>
            <w:r>
              <w:t xml:space="preserve"> nicht gut kompatibel mit Flutter ist. </w:t>
            </w:r>
          </w:p>
          <w:p w14:paraId="57E4E261" w14:textId="77777777" w:rsidR="00FA40D7" w:rsidRDefault="00FA40D7" w:rsidP="00FA40D7">
            <w:pPr>
              <w:pStyle w:val="Text"/>
            </w:pPr>
          </w:p>
          <w:p w14:paraId="02CD83FA" w14:textId="5A047C0A" w:rsidR="00FA40D7" w:rsidRPr="008B7B89" w:rsidRDefault="005908B6" w:rsidP="00FA40D7">
            <w:pPr>
              <w:pStyle w:val="Text"/>
            </w:pPr>
            <w:r>
              <w:t xml:space="preserve">In Bezug auf die Charakter-Erstellung war eines der Hindernisse der Export der </w:t>
            </w:r>
            <w:r w:rsidRPr="008B7B89">
              <w:rPr>
                <w:b/>
              </w:rPr>
              <w:t>Animationen</w:t>
            </w:r>
            <w:r>
              <w:t>. Zuerst war es nicht möglich die Animationen als GIF zu exportieren, denn es wurden nur TIFF Dateien exportiert. Anschließend war das Problem, dass die GIF zu groß für die mobile App waren.</w:t>
            </w:r>
            <w:r w:rsidR="008B7B89">
              <w:t xml:space="preserve"> Zusätzlich ergab sich das </w:t>
            </w:r>
            <w:r w:rsidR="008C3886">
              <w:t>Problem,</w:t>
            </w:r>
            <w:r w:rsidR="008B7B89">
              <w:t xml:space="preserve"> dass das Dateiformat GIF zu wenig Farben hat. </w:t>
            </w:r>
          </w:p>
          <w:p w14:paraId="214CAE0B" w14:textId="77777777" w:rsidR="00FA40D7" w:rsidRDefault="00FA40D7" w:rsidP="00FA40D7">
            <w:pPr>
              <w:pStyle w:val="Text"/>
            </w:pPr>
          </w:p>
          <w:p w14:paraId="24D136A6" w14:textId="77777777" w:rsidR="00FA40D7" w:rsidRPr="00375334" w:rsidRDefault="00FA40D7" w:rsidP="00FA40D7">
            <w:pPr>
              <w:pStyle w:val="Text"/>
            </w:pPr>
          </w:p>
        </w:tc>
        <w:tc>
          <w:tcPr>
            <w:tcW w:w="4961" w:type="dxa"/>
            <w:shd w:val="clear" w:color="auto" w:fill="FFFFFF" w:themeFill="background1"/>
          </w:tcPr>
          <w:p w14:paraId="092A5646" w14:textId="566FDE10" w:rsidR="00FA40D7" w:rsidRDefault="005908B6" w:rsidP="00FA40D7">
            <w:pPr>
              <w:pStyle w:val="Text"/>
            </w:pPr>
            <w:r>
              <w:t xml:space="preserve">Ein weiteres Hindernis war die Umsetzung des sehr </w:t>
            </w:r>
            <w:r w:rsidRPr="008B7B89">
              <w:rPr>
                <w:b/>
              </w:rPr>
              <w:t>dynamischen</w:t>
            </w:r>
            <w:r>
              <w:t xml:space="preserve"> </w:t>
            </w:r>
            <w:r w:rsidRPr="008B7B89">
              <w:rPr>
                <w:b/>
              </w:rPr>
              <w:t>Designs</w:t>
            </w:r>
            <w:r>
              <w:t xml:space="preserve"> in Flutter. Das Problem war, dass die Erstellung der Kreise und bewegten Objekte in Flutter nicht intuitiv war und viel Arbeit benötigte. </w:t>
            </w:r>
          </w:p>
          <w:p w14:paraId="383C7859" w14:textId="77777777" w:rsidR="00FA40D7" w:rsidRDefault="00FA40D7" w:rsidP="00FA40D7">
            <w:pPr>
              <w:pStyle w:val="Text"/>
            </w:pPr>
          </w:p>
          <w:p w14:paraId="0EC81FB0" w14:textId="2D3FDA64" w:rsidR="00FA40D7" w:rsidRPr="005908B6" w:rsidRDefault="005908B6" w:rsidP="005908B6">
            <w:pPr>
              <w:pStyle w:val="Text"/>
            </w:pPr>
            <w:bookmarkStart w:id="16" w:name="_Hlk74037042"/>
            <w:r w:rsidRPr="005908B6">
              <w:t xml:space="preserve">Bei der Umsetzung des </w:t>
            </w:r>
            <w:r w:rsidRPr="008B7B89">
              <w:rPr>
                <w:b/>
              </w:rPr>
              <w:t>Wohnzimmers</w:t>
            </w:r>
            <w:r w:rsidRPr="005908B6">
              <w:t xml:space="preserve"> wollten wir die Platzierung</w:t>
            </w:r>
            <w:r w:rsidR="00FA40D7" w:rsidRPr="005908B6">
              <w:t xml:space="preserve"> </w:t>
            </w:r>
            <w:r>
              <w:t xml:space="preserve">mit </w:t>
            </w:r>
            <w:r w:rsidRPr="008B7B89">
              <w:rPr>
                <w:b/>
              </w:rPr>
              <w:t>Drag-And-Drop</w:t>
            </w:r>
            <w:r>
              <w:t xml:space="preserve"> realisieren. Durch die vordefinierten Boxen erkannte Flutter aber nicht welche Box angesprochen wird und platzierte das Möbelstück in allen Boxen. </w:t>
            </w:r>
          </w:p>
          <w:bookmarkEnd w:id="16"/>
          <w:p w14:paraId="2E74499A" w14:textId="77777777" w:rsidR="00FA40D7" w:rsidRDefault="00FA40D7" w:rsidP="00FA40D7">
            <w:pPr>
              <w:pStyle w:val="Text"/>
            </w:pPr>
          </w:p>
          <w:p w14:paraId="1505ECCD" w14:textId="77777777" w:rsidR="00FA40D7" w:rsidRPr="00375334" w:rsidRDefault="00FA40D7" w:rsidP="005908B6">
            <w:pPr>
              <w:pStyle w:val="Text"/>
            </w:pPr>
          </w:p>
        </w:tc>
        <w:tc>
          <w:tcPr>
            <w:tcW w:w="425" w:type="dxa"/>
          </w:tcPr>
          <w:p w14:paraId="1F5A2900" w14:textId="77777777" w:rsidR="00FA40D7" w:rsidRPr="00375334" w:rsidRDefault="00FA40D7" w:rsidP="00FA40D7"/>
        </w:tc>
      </w:tr>
    </w:tbl>
    <w:p w14:paraId="0CAD3BC4" w14:textId="5CC2899D" w:rsidR="00FA40D7" w:rsidRDefault="00FA40D7" w:rsidP="00FA40D7">
      <w:pPr>
        <w:rPr>
          <w:lang w:val="de-AT"/>
        </w:rPr>
      </w:pPr>
    </w:p>
    <w:p w14:paraId="2E263E01" w14:textId="77777777" w:rsidR="00FA40D7" w:rsidRDefault="00FA40D7">
      <w:pPr>
        <w:rPr>
          <w:lang w:val="de-AT"/>
        </w:rPr>
      </w:pPr>
      <w:r>
        <w:rPr>
          <w:lang w:val="de-AT"/>
        </w:rPr>
        <w:br w:type="page"/>
      </w:r>
    </w:p>
    <w:tbl>
      <w:tblPr>
        <w:tblW w:w="10773" w:type="dxa"/>
        <w:tblLayout w:type="fixed"/>
        <w:tblLook w:val="0600" w:firstRow="0" w:lastRow="0" w:firstColumn="0" w:lastColumn="0" w:noHBand="1" w:noVBand="1"/>
      </w:tblPr>
      <w:tblGrid>
        <w:gridCol w:w="426"/>
        <w:gridCol w:w="4961"/>
        <w:gridCol w:w="4961"/>
        <w:gridCol w:w="425"/>
      </w:tblGrid>
      <w:tr w:rsidR="00FA40D7" w:rsidRPr="00375334" w14:paraId="3D948F4C" w14:textId="77777777" w:rsidTr="00D91B3E">
        <w:trPr>
          <w:trHeight w:val="410"/>
        </w:trPr>
        <w:tc>
          <w:tcPr>
            <w:tcW w:w="426" w:type="dxa"/>
            <w:shd w:val="clear" w:color="auto" w:fill="FFFFFF" w:themeFill="background1"/>
          </w:tcPr>
          <w:p w14:paraId="7951AD8B" w14:textId="77777777" w:rsidR="00FA40D7" w:rsidRPr="00375334" w:rsidRDefault="00FA40D7" w:rsidP="00D91B3E"/>
        </w:tc>
        <w:tc>
          <w:tcPr>
            <w:tcW w:w="4961" w:type="dxa"/>
            <w:shd w:val="clear" w:color="auto" w:fill="FFFFFF" w:themeFill="background1"/>
          </w:tcPr>
          <w:p w14:paraId="4D7B9AF7" w14:textId="77777777" w:rsidR="00FA40D7" w:rsidRPr="00375334" w:rsidRDefault="00FA40D7" w:rsidP="00D91B3E"/>
        </w:tc>
        <w:tc>
          <w:tcPr>
            <w:tcW w:w="4961" w:type="dxa"/>
            <w:shd w:val="clear" w:color="auto" w:fill="FFFFFF" w:themeFill="background1"/>
          </w:tcPr>
          <w:p w14:paraId="19F4DE1C" w14:textId="77777777" w:rsidR="00FA40D7" w:rsidRPr="00375334" w:rsidRDefault="00FA40D7" w:rsidP="00D91B3E"/>
        </w:tc>
        <w:tc>
          <w:tcPr>
            <w:tcW w:w="425" w:type="dxa"/>
            <w:shd w:val="clear" w:color="auto" w:fill="FFFFFF" w:themeFill="background1"/>
          </w:tcPr>
          <w:p w14:paraId="61F98C9F" w14:textId="77777777" w:rsidR="00FA40D7" w:rsidRPr="00375334" w:rsidRDefault="00FA40D7" w:rsidP="00D91B3E"/>
        </w:tc>
      </w:tr>
      <w:tr w:rsidR="00FA40D7" w:rsidRPr="00375334" w14:paraId="0F49D5A5" w14:textId="77777777" w:rsidTr="00D91B3E">
        <w:trPr>
          <w:trHeight w:val="6634"/>
        </w:trPr>
        <w:tc>
          <w:tcPr>
            <w:tcW w:w="426" w:type="dxa"/>
            <w:shd w:val="clear" w:color="auto" w:fill="FFFFFF" w:themeFill="background1"/>
          </w:tcPr>
          <w:p w14:paraId="074A20CB" w14:textId="77777777" w:rsidR="00FA40D7" w:rsidRPr="00375334" w:rsidRDefault="00FA40D7" w:rsidP="00D91B3E"/>
        </w:tc>
        <w:tc>
          <w:tcPr>
            <w:tcW w:w="4961" w:type="dxa"/>
            <w:tcBorders>
              <w:bottom w:val="single" w:sz="18" w:space="0" w:color="54A8EB" w:themeColor="accent2"/>
            </w:tcBorders>
            <w:shd w:val="clear" w:color="auto" w:fill="FFFFFF" w:themeFill="background1"/>
          </w:tcPr>
          <w:p w14:paraId="41D8B87A" w14:textId="591C571C" w:rsidR="00FA40D7" w:rsidRPr="004B03CF" w:rsidRDefault="00FA40D7" w:rsidP="004B03CF">
            <w:pPr>
              <w:pStyle w:val="berschrift2"/>
              <w:rPr>
                <w:rFonts w:asciiTheme="majorHAnsi" w:hAnsiTheme="majorHAnsi"/>
                <w:color w:val="54A8EB"/>
                <w:sz w:val="36"/>
                <w:szCs w:val="36"/>
              </w:rPr>
            </w:pPr>
            <w:bookmarkStart w:id="17" w:name="_Toc74035192"/>
            <w:r w:rsidRPr="004B03CF">
              <w:rPr>
                <w:rFonts w:asciiTheme="majorHAnsi" w:hAnsiTheme="majorHAnsi"/>
                <w:color w:val="54A8EB"/>
                <w:sz w:val="36"/>
                <w:szCs w:val="36"/>
              </w:rPr>
              <w:t>Lösungen</w:t>
            </w:r>
            <w:bookmarkEnd w:id="17"/>
          </w:p>
          <w:p w14:paraId="322A0B05" w14:textId="77777777" w:rsidR="00FA40D7" w:rsidRPr="00375334" w:rsidRDefault="00FA40D7" w:rsidP="00D91B3E">
            <w:pPr>
              <w:pStyle w:val="Text"/>
            </w:pPr>
          </w:p>
          <w:p w14:paraId="11F58B79" w14:textId="037C5F84" w:rsidR="00FA40D7" w:rsidRPr="004B03CF" w:rsidRDefault="005908B6" w:rsidP="004B03CF">
            <w:pPr>
              <w:pStyle w:val="berschrift3"/>
              <w:rPr>
                <w:color w:val="3B4455"/>
                <w:sz w:val="28"/>
                <w:szCs w:val="28"/>
              </w:rPr>
            </w:pPr>
            <w:bookmarkStart w:id="18" w:name="_Toc74035193"/>
            <w:proofErr w:type="spellStart"/>
            <w:r w:rsidRPr="004B03CF">
              <w:rPr>
                <w:color w:val="3B4455"/>
                <w:sz w:val="28"/>
                <w:szCs w:val="28"/>
              </w:rPr>
              <w:t>KeyCloak</w:t>
            </w:r>
            <w:bookmarkEnd w:id="18"/>
            <w:proofErr w:type="spellEnd"/>
          </w:p>
          <w:p w14:paraId="13F44D78" w14:textId="77777777" w:rsidR="00FA40D7" w:rsidRPr="00375334" w:rsidRDefault="00FA40D7" w:rsidP="00D91B3E"/>
          <w:p w14:paraId="7D3D5331" w14:textId="44FE9E47" w:rsidR="00FA40D7" w:rsidRDefault="00620F0E" w:rsidP="00D91B3E">
            <w:pPr>
              <w:pStyle w:val="Text"/>
              <w:rPr>
                <w:lang w:val="de-AT"/>
              </w:rPr>
            </w:pPr>
            <w:r w:rsidRPr="00620F0E">
              <w:rPr>
                <w:lang w:val="de-AT"/>
              </w:rPr>
              <w:t xml:space="preserve">Beim Login war das von </w:t>
            </w:r>
            <w:proofErr w:type="spellStart"/>
            <w:r w:rsidRPr="00620F0E">
              <w:rPr>
                <w:lang w:val="de-AT"/>
              </w:rPr>
              <w:t>KeyCloak</w:t>
            </w:r>
            <w:proofErr w:type="spellEnd"/>
            <w:r w:rsidRPr="00620F0E">
              <w:rPr>
                <w:lang w:val="de-AT"/>
              </w:rPr>
              <w:t xml:space="preserve"> bereitgestellte </w:t>
            </w:r>
            <w:proofErr w:type="spellStart"/>
            <w:r w:rsidRPr="00620F0E">
              <w:rPr>
                <w:lang w:val="de-AT"/>
              </w:rPr>
              <w:t>DirectGrantFlow</w:t>
            </w:r>
            <w:proofErr w:type="spellEnd"/>
            <w:r w:rsidRPr="00620F0E">
              <w:rPr>
                <w:lang w:val="de-AT"/>
              </w:rPr>
              <w:t xml:space="preserve"> die entscheidende Lösung, da somit die Eingaben des Users an den Server geschickt werden und eine Rückmeldung vom Server erhalten werden kann, wodurch die Richtigkeit der Eingaben bestimmt werden kann. </w:t>
            </w:r>
            <w:r>
              <w:rPr>
                <w:lang w:val="de-AT"/>
              </w:rPr>
              <w:t xml:space="preserve">Die Registrierung wurde über eine </w:t>
            </w:r>
            <w:proofErr w:type="spellStart"/>
            <w:r>
              <w:rPr>
                <w:lang w:val="de-AT"/>
              </w:rPr>
              <w:t>FlutterWebView</w:t>
            </w:r>
            <w:proofErr w:type="spellEnd"/>
            <w:r>
              <w:rPr>
                <w:lang w:val="de-AT"/>
              </w:rPr>
              <w:t xml:space="preserve"> mit der Registrierungsseite von </w:t>
            </w:r>
            <w:proofErr w:type="spellStart"/>
            <w:r>
              <w:rPr>
                <w:lang w:val="de-AT"/>
              </w:rPr>
              <w:t>KeyCloak</w:t>
            </w:r>
            <w:proofErr w:type="spellEnd"/>
            <w:r>
              <w:rPr>
                <w:lang w:val="de-AT"/>
              </w:rPr>
              <w:t xml:space="preserve"> realisiert. </w:t>
            </w:r>
          </w:p>
          <w:p w14:paraId="770AE727" w14:textId="77777777" w:rsidR="00620F0E" w:rsidRPr="00620F0E" w:rsidRDefault="00620F0E" w:rsidP="00D91B3E">
            <w:pPr>
              <w:pStyle w:val="Text"/>
              <w:rPr>
                <w:lang w:val="de-AT"/>
              </w:rPr>
            </w:pPr>
          </w:p>
          <w:p w14:paraId="34AD76E9" w14:textId="39238D8D" w:rsidR="00FA40D7" w:rsidRPr="004B03CF" w:rsidRDefault="007F19B0" w:rsidP="004B03CF">
            <w:pPr>
              <w:pStyle w:val="berschrift3"/>
              <w:rPr>
                <w:color w:val="3B4455"/>
                <w:sz w:val="28"/>
                <w:szCs w:val="28"/>
              </w:rPr>
            </w:pPr>
            <w:bookmarkStart w:id="19" w:name="_Toc74035194"/>
            <w:r w:rsidRPr="004B03CF">
              <w:rPr>
                <w:color w:val="3B4455"/>
                <w:sz w:val="28"/>
                <w:szCs w:val="28"/>
              </w:rPr>
              <w:t>Animationsexport</w:t>
            </w:r>
            <w:bookmarkEnd w:id="19"/>
          </w:p>
          <w:p w14:paraId="7DB7A913" w14:textId="0BADB940" w:rsidR="00FA40D7" w:rsidRDefault="00FA40D7" w:rsidP="00D91B3E">
            <w:pPr>
              <w:pStyle w:val="Text"/>
            </w:pPr>
          </w:p>
          <w:p w14:paraId="22A8765D" w14:textId="668D8D44" w:rsidR="008B7B89" w:rsidRDefault="008B7B89" w:rsidP="00D91B3E">
            <w:pPr>
              <w:pStyle w:val="Text"/>
            </w:pPr>
            <w:r>
              <w:t>Julian hat alle einzelnen Bilder als .</w:t>
            </w:r>
            <w:proofErr w:type="spellStart"/>
            <w:r>
              <w:t>png</w:t>
            </w:r>
            <w:proofErr w:type="spellEnd"/>
            <w:r>
              <w:t xml:space="preserve"> exportiert und dann in Photoshop transparent gemacht und die Auflösung verringert. Anschließend hat er die Bilder in als GIF zusammengefügt. Der Prozess war deshalb so aufwendig, weil jeder Frame mind. 30 Minuten dauerte. </w:t>
            </w:r>
          </w:p>
          <w:p w14:paraId="09DE3557" w14:textId="23218978" w:rsidR="00FA40D7" w:rsidRPr="00994F11" w:rsidRDefault="00FA40D7" w:rsidP="00D91B3E">
            <w:pPr>
              <w:pStyle w:val="Text"/>
            </w:pPr>
          </w:p>
          <w:p w14:paraId="3D9662B0" w14:textId="77777777" w:rsidR="00FA40D7" w:rsidRPr="00375334" w:rsidRDefault="00FA40D7" w:rsidP="007F19B0">
            <w:pPr>
              <w:pStyle w:val="Text"/>
            </w:pPr>
          </w:p>
        </w:tc>
        <w:tc>
          <w:tcPr>
            <w:tcW w:w="4961" w:type="dxa"/>
            <w:tcBorders>
              <w:bottom w:val="single" w:sz="18" w:space="0" w:color="54A8EB" w:themeColor="accent2"/>
            </w:tcBorders>
            <w:shd w:val="clear" w:color="auto" w:fill="FFFFFF" w:themeFill="background1"/>
          </w:tcPr>
          <w:p w14:paraId="4D54BCB3" w14:textId="77777777" w:rsidR="00FA40D7" w:rsidRDefault="00FA40D7" w:rsidP="00D91B3E">
            <w:pPr>
              <w:pStyle w:val="berschrift2"/>
              <w:rPr>
                <w:b/>
                <w:sz w:val="32"/>
                <w:szCs w:val="20"/>
              </w:rPr>
            </w:pPr>
          </w:p>
          <w:p w14:paraId="46D7F2CC" w14:textId="77777777" w:rsidR="00FA40D7" w:rsidRDefault="00FA40D7" w:rsidP="00D91B3E">
            <w:pPr>
              <w:pStyle w:val="berschrift2"/>
              <w:rPr>
                <w:b/>
                <w:sz w:val="32"/>
                <w:szCs w:val="20"/>
              </w:rPr>
            </w:pPr>
          </w:p>
          <w:p w14:paraId="658A58CB" w14:textId="59CF7C95" w:rsidR="00FA40D7" w:rsidRPr="004B03CF" w:rsidRDefault="007F19B0" w:rsidP="004B03CF">
            <w:pPr>
              <w:pStyle w:val="berschrift3"/>
              <w:rPr>
                <w:color w:val="3B4455"/>
                <w:sz w:val="28"/>
                <w:szCs w:val="28"/>
              </w:rPr>
            </w:pPr>
            <w:bookmarkStart w:id="20" w:name="_Toc74035195"/>
            <w:r w:rsidRPr="004B03CF">
              <w:rPr>
                <w:color w:val="3B4455"/>
                <w:sz w:val="28"/>
                <w:szCs w:val="28"/>
              </w:rPr>
              <w:t>Customized Design</w:t>
            </w:r>
            <w:bookmarkEnd w:id="20"/>
          </w:p>
          <w:p w14:paraId="077D580A" w14:textId="77777777" w:rsidR="00FA40D7" w:rsidRPr="007F19B0" w:rsidRDefault="00FA40D7" w:rsidP="00D91B3E">
            <w:pPr>
              <w:rPr>
                <w:lang w:val="en-GB"/>
              </w:rPr>
            </w:pPr>
          </w:p>
          <w:p w14:paraId="6EA72782" w14:textId="7682B61E" w:rsidR="00FA40D7" w:rsidRPr="007F19B0" w:rsidRDefault="007F19B0" w:rsidP="00D91B3E">
            <w:pPr>
              <w:pStyle w:val="Text"/>
              <w:rPr>
                <w:lang w:val="de-AT"/>
              </w:rPr>
            </w:pPr>
            <w:r w:rsidRPr="007F19B0">
              <w:rPr>
                <w:lang w:val="de-AT"/>
              </w:rPr>
              <w:t>Die Lösung für dieses P</w:t>
            </w:r>
            <w:r>
              <w:rPr>
                <w:lang w:val="de-AT"/>
              </w:rPr>
              <w:t xml:space="preserve">roblem war der hohe Arbeitsaufwand des Teams. Moritz und Noah haben sich hier noch besser eingelesen und mithilfe von diversen Libraries und Internetforen schließlich das moderne und dynamische Design umsetzen können. </w:t>
            </w:r>
          </w:p>
          <w:p w14:paraId="1DA3A90E" w14:textId="4D316B8D" w:rsidR="00FA40D7" w:rsidRDefault="00FA40D7" w:rsidP="00D91B3E">
            <w:pPr>
              <w:pStyle w:val="Text"/>
              <w:rPr>
                <w:lang w:val="de-AT"/>
              </w:rPr>
            </w:pPr>
          </w:p>
          <w:p w14:paraId="7BF7E167" w14:textId="6F8F1CCF" w:rsidR="00620F0E" w:rsidRDefault="00620F0E" w:rsidP="00D91B3E">
            <w:pPr>
              <w:pStyle w:val="Text"/>
              <w:rPr>
                <w:lang w:val="de-AT"/>
              </w:rPr>
            </w:pPr>
          </w:p>
          <w:p w14:paraId="60511CB8" w14:textId="12409C8B" w:rsidR="00620F0E" w:rsidRDefault="00620F0E" w:rsidP="00D91B3E">
            <w:pPr>
              <w:pStyle w:val="Text"/>
              <w:rPr>
                <w:lang w:val="de-AT"/>
              </w:rPr>
            </w:pPr>
          </w:p>
          <w:p w14:paraId="53C23326" w14:textId="0F86553C" w:rsidR="00620F0E" w:rsidRDefault="00620F0E" w:rsidP="00D91B3E">
            <w:pPr>
              <w:pStyle w:val="Text"/>
              <w:rPr>
                <w:lang w:val="de-AT"/>
              </w:rPr>
            </w:pPr>
          </w:p>
          <w:p w14:paraId="2F80AAED" w14:textId="77777777" w:rsidR="00620F0E" w:rsidRPr="007F19B0" w:rsidRDefault="00620F0E" w:rsidP="00D91B3E">
            <w:pPr>
              <w:pStyle w:val="Text"/>
              <w:rPr>
                <w:lang w:val="de-AT"/>
              </w:rPr>
            </w:pPr>
          </w:p>
          <w:p w14:paraId="2A993742" w14:textId="078DE4F4" w:rsidR="00FA40D7" w:rsidRPr="004B03CF" w:rsidRDefault="007F19B0" w:rsidP="004B03CF">
            <w:pPr>
              <w:pStyle w:val="berschrift3"/>
              <w:rPr>
                <w:color w:val="3B4455"/>
                <w:sz w:val="28"/>
                <w:szCs w:val="28"/>
              </w:rPr>
            </w:pPr>
            <w:bookmarkStart w:id="21" w:name="_Toc74035196"/>
            <w:r w:rsidRPr="004B03CF">
              <w:rPr>
                <w:color w:val="3B4455"/>
                <w:sz w:val="28"/>
                <w:szCs w:val="28"/>
              </w:rPr>
              <w:t>Drag &amp; Drop</w:t>
            </w:r>
            <w:bookmarkEnd w:id="21"/>
            <w:r w:rsidRPr="004B03CF">
              <w:rPr>
                <w:color w:val="3B4455"/>
                <w:sz w:val="28"/>
                <w:szCs w:val="28"/>
              </w:rPr>
              <w:t xml:space="preserve"> </w:t>
            </w:r>
          </w:p>
          <w:p w14:paraId="52E9A928" w14:textId="77777777" w:rsidR="00FA40D7" w:rsidRPr="007F19B0" w:rsidRDefault="00FA40D7" w:rsidP="00D91B3E">
            <w:pPr>
              <w:pStyle w:val="Text"/>
              <w:rPr>
                <w:lang w:val="en-GB"/>
              </w:rPr>
            </w:pPr>
          </w:p>
          <w:p w14:paraId="2DBD4E23" w14:textId="6D7F717B" w:rsidR="00FA40D7" w:rsidRDefault="00620F0E" w:rsidP="00D91B3E">
            <w:pPr>
              <w:pStyle w:val="Text"/>
              <w:rPr>
                <w:lang w:val="de-AT"/>
              </w:rPr>
            </w:pPr>
            <w:r>
              <w:rPr>
                <w:lang w:val="de-AT"/>
              </w:rPr>
              <w:t xml:space="preserve">Aufgrund des Problems, dass Flutter Target nur ein Objekt akzeptieren, hat sich das Team auf die Reduktion der Targets geeinigt. Nun kann man einen Slot frei mit Drag &amp; Drop belegen. </w:t>
            </w:r>
          </w:p>
          <w:p w14:paraId="526B62B7" w14:textId="77777777" w:rsidR="00FA40D7" w:rsidRPr="00516C51" w:rsidRDefault="00FA40D7" w:rsidP="00D91B3E">
            <w:pPr>
              <w:pStyle w:val="Text"/>
              <w:rPr>
                <w:lang w:val="de-AT"/>
              </w:rPr>
            </w:pPr>
          </w:p>
        </w:tc>
        <w:tc>
          <w:tcPr>
            <w:tcW w:w="425" w:type="dxa"/>
            <w:shd w:val="clear" w:color="auto" w:fill="FFFFFF" w:themeFill="background1"/>
          </w:tcPr>
          <w:p w14:paraId="7CB6E3B0" w14:textId="77777777" w:rsidR="00FA40D7" w:rsidRPr="00375334" w:rsidRDefault="00FA40D7" w:rsidP="00D91B3E"/>
        </w:tc>
      </w:tr>
    </w:tbl>
    <w:p w14:paraId="7B17D7E6" w14:textId="1CCE24D7" w:rsidR="00FA40D7" w:rsidRDefault="00FA40D7" w:rsidP="00FA40D7"/>
    <w:p w14:paraId="2B6807AD" w14:textId="77777777" w:rsidR="00FA40D7" w:rsidRDefault="00FA40D7">
      <w:r>
        <w:br w:type="page"/>
      </w:r>
    </w:p>
    <w:tbl>
      <w:tblPr>
        <w:tblpPr w:leftFromText="141" w:rightFromText="141" w:vertAnchor="text" w:horzAnchor="margin" w:tblpY="32"/>
        <w:tblW w:w="9922" w:type="dxa"/>
        <w:tblLayout w:type="fixed"/>
        <w:tblLook w:val="0600" w:firstRow="0" w:lastRow="0" w:firstColumn="0" w:lastColumn="0" w:noHBand="1" w:noVBand="1"/>
      </w:tblPr>
      <w:tblGrid>
        <w:gridCol w:w="709"/>
        <w:gridCol w:w="5272"/>
        <w:gridCol w:w="3516"/>
        <w:gridCol w:w="425"/>
      </w:tblGrid>
      <w:tr w:rsidR="00FA40D7" w:rsidRPr="00375334" w14:paraId="4CA6AE8A" w14:textId="77777777" w:rsidTr="00D91B3E">
        <w:trPr>
          <w:trHeight w:val="14615"/>
        </w:trPr>
        <w:tc>
          <w:tcPr>
            <w:tcW w:w="709" w:type="dxa"/>
          </w:tcPr>
          <w:p w14:paraId="5ED400A4" w14:textId="77777777" w:rsidR="00FA40D7" w:rsidRPr="00375334" w:rsidRDefault="00FA40D7" w:rsidP="00D91B3E">
            <w:pPr>
              <w:pStyle w:val="GrafikAnker"/>
            </w:pPr>
          </w:p>
        </w:tc>
        <w:tc>
          <w:tcPr>
            <w:tcW w:w="5272" w:type="dxa"/>
          </w:tcPr>
          <w:p w14:paraId="062980AD" w14:textId="0C320104" w:rsidR="00FA40D7" w:rsidRPr="004B03CF" w:rsidRDefault="00FA40D7" w:rsidP="004B03CF">
            <w:pPr>
              <w:pStyle w:val="berschrift2"/>
            </w:pPr>
            <w:bookmarkStart w:id="22" w:name="_Toc74035197"/>
            <w:r w:rsidRPr="004B03CF">
              <w:rPr>
                <w:rFonts w:asciiTheme="majorHAnsi" w:hAnsiTheme="majorHAnsi"/>
                <w:color w:val="3B4455"/>
                <w:sz w:val="60"/>
                <w:szCs w:val="60"/>
              </w:rPr>
              <mc:AlternateContent>
                <mc:Choice Requires="wps">
                  <w:drawing>
                    <wp:anchor distT="0" distB="0" distL="114300" distR="114300" simplePos="0" relativeHeight="251688960" behindDoc="1" locked="0" layoutInCell="1" allowOverlap="1" wp14:anchorId="3182D1C1" wp14:editId="02B5A8FE">
                      <wp:simplePos x="0" y="0"/>
                      <wp:positionH relativeFrom="column">
                        <wp:posOffset>2549416</wp:posOffset>
                      </wp:positionH>
                      <wp:positionV relativeFrom="paragraph">
                        <wp:posOffset>1007745</wp:posOffset>
                      </wp:positionV>
                      <wp:extent cx="4153535" cy="6844030"/>
                      <wp:effectExtent l="0" t="0" r="0" b="0"/>
                      <wp:wrapNone/>
                      <wp:docPr id="36"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3535" cy="6844030"/>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2B6675B4" id="Form" o:spid="_x0000_s1026" alt="&quot;&quot;" style="position:absolute;margin-left:200.75pt;margin-top:79.35pt;width:327.05pt;height:538.9pt;z-index:-25162752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54a8eb [3205]" stroked="f" strokeweight="1pt">
                      <v:fill color2="#4cf6e8 [3206]" angle="90" focus="100%" type="gradient"/>
                      <v:stroke miterlimit="4" joinstyle="miter"/>
                      <v:path arrowok="t" o:extrusionok="f" o:connecttype="custom" o:connectlocs="2076768,3422015;2076768,3422015;2076768,3422015;2076768,3422015" o:connectangles="0,90,180,270"/>
                    </v:shape>
                  </w:pict>
                </mc:Fallback>
              </mc:AlternateContent>
            </w:r>
            <w:r w:rsidRPr="004B03CF">
              <w:rPr>
                <w:rFonts w:asciiTheme="majorHAnsi" w:hAnsiTheme="majorHAnsi"/>
                <w:color w:val="3B4455"/>
                <w:sz w:val="60"/>
                <w:szCs w:val="60"/>
              </w:rPr>
              <w:t>Erfolge</w:t>
            </w:r>
            <w:bookmarkEnd w:id="22"/>
          </w:p>
          <w:p w14:paraId="013A324F" w14:textId="77777777" w:rsidR="00FA40D7" w:rsidRPr="00375334" w:rsidRDefault="00FA40D7" w:rsidP="00D91B3E"/>
          <w:p w14:paraId="4A749D06" w14:textId="77777777" w:rsidR="00FA40D7" w:rsidRDefault="007F19B0" w:rsidP="00FA40D7">
            <w:pPr>
              <w:pStyle w:val="Text"/>
              <w:rPr>
                <w:noProof/>
              </w:rPr>
            </w:pPr>
            <w:r>
              <w:rPr>
                <w:noProof/>
              </w:rPr>
              <w:t xml:space="preserve">Im Projekt hat es nicht nur Probleme, sondern auch Erfolgsmomente gegeben. Einige dieser herausragenden Erfolge des Teams sind hier aufgelistet: </w:t>
            </w:r>
          </w:p>
          <w:p w14:paraId="299D1B25" w14:textId="77777777" w:rsidR="007F19B0" w:rsidRDefault="007F19B0" w:rsidP="00FA40D7">
            <w:pPr>
              <w:pStyle w:val="Text"/>
              <w:rPr>
                <w:noProof/>
              </w:rPr>
            </w:pPr>
          </w:p>
          <w:p w14:paraId="049E63BC" w14:textId="36A51551" w:rsidR="007F19B0" w:rsidRDefault="007F19B0" w:rsidP="008B7B89">
            <w:pPr>
              <w:pStyle w:val="Text"/>
              <w:numPr>
                <w:ilvl w:val="0"/>
                <w:numId w:val="3"/>
              </w:numPr>
              <w:spacing w:after="120"/>
              <w:ind w:left="714" w:hanging="357"/>
              <w:rPr>
                <w:noProof/>
              </w:rPr>
            </w:pPr>
            <w:r>
              <w:rPr>
                <w:noProof/>
              </w:rPr>
              <w:t xml:space="preserve">Eigenständiges Erlernen der Programmiersprache Flutter </w:t>
            </w:r>
          </w:p>
          <w:p w14:paraId="19DB0E29" w14:textId="50B4DD27" w:rsidR="007F19B0" w:rsidRDefault="007F19B0" w:rsidP="008B7B89">
            <w:pPr>
              <w:pStyle w:val="Text"/>
              <w:numPr>
                <w:ilvl w:val="0"/>
                <w:numId w:val="3"/>
              </w:numPr>
              <w:spacing w:after="120"/>
              <w:ind w:left="714" w:hanging="357"/>
              <w:rPr>
                <w:noProof/>
              </w:rPr>
            </w:pPr>
            <w:r>
              <w:rPr>
                <w:noProof/>
              </w:rPr>
              <w:t>Drag &amp; Drop</w:t>
            </w:r>
          </w:p>
          <w:p w14:paraId="174C64AB" w14:textId="77777777" w:rsidR="007F19B0" w:rsidRDefault="007F19B0" w:rsidP="008B7B89">
            <w:pPr>
              <w:pStyle w:val="Text"/>
              <w:numPr>
                <w:ilvl w:val="0"/>
                <w:numId w:val="3"/>
              </w:numPr>
              <w:spacing w:after="120"/>
              <w:ind w:left="714" w:hanging="357"/>
              <w:rPr>
                <w:noProof/>
              </w:rPr>
            </w:pPr>
            <w:r>
              <w:rPr>
                <w:noProof/>
              </w:rPr>
              <w:t>Modernes und Dynamisches Design ohne Verwendung jeglicher Templates / Vorlagen</w:t>
            </w:r>
          </w:p>
          <w:p w14:paraId="3DDEE0BF" w14:textId="53AC1CF5" w:rsidR="007F19B0" w:rsidRDefault="007F19B0" w:rsidP="008B7B89">
            <w:pPr>
              <w:pStyle w:val="Text"/>
              <w:numPr>
                <w:ilvl w:val="0"/>
                <w:numId w:val="3"/>
              </w:numPr>
              <w:spacing w:after="120"/>
              <w:ind w:left="714" w:hanging="357"/>
              <w:rPr>
                <w:noProof/>
              </w:rPr>
            </w:pPr>
            <w:r>
              <w:rPr>
                <w:noProof/>
              </w:rPr>
              <w:t xml:space="preserve">Verwendung von KeyCloak ohne Vorwissen und schlechter Kompatibilität mit Flutter  </w:t>
            </w:r>
          </w:p>
          <w:p w14:paraId="1C0E05EC" w14:textId="5B9984F7" w:rsidR="007F19B0" w:rsidRDefault="007F19B0" w:rsidP="008B7B89">
            <w:pPr>
              <w:pStyle w:val="Text"/>
              <w:numPr>
                <w:ilvl w:val="0"/>
                <w:numId w:val="3"/>
              </w:numPr>
              <w:spacing w:after="120"/>
              <w:ind w:left="714" w:hanging="357"/>
              <w:rPr>
                <w:noProof/>
              </w:rPr>
            </w:pPr>
            <w:r>
              <w:rPr>
                <w:noProof/>
              </w:rPr>
              <w:t xml:space="preserve">Die Umsetzung des NoaChi (Charakter) ist dem Team </w:t>
            </w:r>
            <w:r>
              <w:rPr>
                <w:noProof/>
              </w:rPr>
              <w:br/>
              <w:t xml:space="preserve">genau so gelungen wie </w:t>
            </w:r>
            <w:r>
              <w:rPr>
                <w:noProof/>
              </w:rPr>
              <w:br/>
              <w:t xml:space="preserve">geplant und man fühlt sich </w:t>
            </w:r>
            <w:r>
              <w:rPr>
                <w:noProof/>
              </w:rPr>
              <w:br/>
              <w:t>durch die verschiedenen Emotionen motiviert weiter an sich zu arbeiten</w:t>
            </w:r>
          </w:p>
          <w:p w14:paraId="6A78ECE8" w14:textId="52CE06AE" w:rsidR="007F19B0" w:rsidRDefault="007F19B0" w:rsidP="008B7B89">
            <w:pPr>
              <w:pStyle w:val="Text"/>
              <w:numPr>
                <w:ilvl w:val="0"/>
                <w:numId w:val="3"/>
              </w:numPr>
              <w:spacing w:after="120"/>
              <w:ind w:left="714" w:hanging="357"/>
              <w:rPr>
                <w:noProof/>
              </w:rPr>
            </w:pPr>
            <w:r>
              <w:rPr>
                <w:noProof/>
              </w:rPr>
              <w:t>Emotionswechsel anhand der Eingaben</w:t>
            </w:r>
          </w:p>
          <w:p w14:paraId="22A2D9ED" w14:textId="070281C4" w:rsidR="007F19B0" w:rsidRPr="00FA40D7" w:rsidRDefault="008B7B89" w:rsidP="008B7B89">
            <w:pPr>
              <w:pStyle w:val="Text"/>
              <w:numPr>
                <w:ilvl w:val="0"/>
                <w:numId w:val="3"/>
              </w:numPr>
              <w:spacing w:after="120"/>
              <w:ind w:left="714" w:hanging="357"/>
              <w:rPr>
                <w:noProof/>
              </w:rPr>
            </w:pPr>
            <w:r>
              <w:rPr>
                <w:noProof/>
              </w:rPr>
              <w:t>Logo und Plakate des Teams</w:t>
            </w:r>
          </w:p>
        </w:tc>
        <w:tc>
          <w:tcPr>
            <w:tcW w:w="3516" w:type="dxa"/>
          </w:tcPr>
          <w:p w14:paraId="5C8F29DE" w14:textId="26CE96EF" w:rsidR="00FA40D7" w:rsidRPr="00375334" w:rsidRDefault="00FA40D7" w:rsidP="00D91B3E">
            <w:pPr>
              <w:pStyle w:val="berschrift5"/>
              <w:spacing w:line="192" w:lineRule="auto"/>
            </w:pPr>
          </w:p>
        </w:tc>
        <w:tc>
          <w:tcPr>
            <w:tcW w:w="425" w:type="dxa"/>
          </w:tcPr>
          <w:p w14:paraId="7B462281" w14:textId="77777777" w:rsidR="00FA40D7" w:rsidRPr="00375334" w:rsidRDefault="00FA40D7" w:rsidP="00D91B3E"/>
        </w:tc>
      </w:tr>
    </w:tbl>
    <w:p w14:paraId="7167239D" w14:textId="77777777" w:rsidR="00FA40D7" w:rsidRPr="00FA40D7" w:rsidRDefault="00FA40D7" w:rsidP="00FA40D7"/>
    <w:sectPr w:rsidR="00FA40D7" w:rsidRPr="00FA40D7" w:rsidSect="00486A8E">
      <w:headerReference w:type="default" r:id="rId16"/>
      <w:footerReference w:type="even" r:id="rId17"/>
      <w:footerReference w:type="default" r:id="rId18"/>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3042" w14:textId="77777777" w:rsidR="00CE1654" w:rsidRDefault="00CE1654" w:rsidP="001205A1">
      <w:r>
        <w:separator/>
      </w:r>
    </w:p>
  </w:endnote>
  <w:endnote w:type="continuationSeparator" w:id="0">
    <w:p w14:paraId="1C61F0B4" w14:textId="77777777" w:rsidR="00CE1654" w:rsidRDefault="00CE165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38362992"/>
      <w:docPartObj>
        <w:docPartGallery w:val="Page Numbers (Bottom of Page)"/>
        <w:docPartUnique/>
      </w:docPartObj>
    </w:sdtPr>
    <w:sdtEndPr>
      <w:rPr>
        <w:rStyle w:val="Seitenzahl"/>
      </w:rPr>
    </w:sdtEndPr>
    <w:sdtContent>
      <w:p w14:paraId="71E191D6" w14:textId="77777777" w:rsidR="00637B83" w:rsidRDefault="00637B83" w:rsidP="001739D4">
        <w:pPr>
          <w:pStyle w:val="Fuzeile"/>
          <w:framePr w:wrap="none" w:vAnchor="text" w:hAnchor="margin" w:xAlign="center"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sdt>
    <w:sdtPr>
      <w:rPr>
        <w:rStyle w:val="Seitenzahl"/>
      </w:rPr>
      <w:id w:val="800887670"/>
      <w:docPartObj>
        <w:docPartGallery w:val="Page Numbers (Bottom of Page)"/>
        <w:docPartUnique/>
      </w:docPartObj>
    </w:sdtPr>
    <w:sdtEndPr>
      <w:rPr>
        <w:rStyle w:val="Seitenzahl"/>
      </w:rPr>
    </w:sdtEndPr>
    <w:sdtContent>
      <w:p w14:paraId="75A4A2EB" w14:textId="77777777" w:rsidR="001205A1" w:rsidRDefault="001205A1" w:rsidP="001739D4">
        <w:pPr>
          <w:pStyle w:val="Fuzeile"/>
          <w:framePr w:wrap="none" w:vAnchor="text" w:hAnchor="margin" w:xAlign="right"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p w14:paraId="480B0C07"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2DD42441" w14:textId="77777777" w:rsidR="000F0731" w:rsidRPr="000F0731" w:rsidRDefault="000F0731" w:rsidP="000F0731">
        <w:pPr>
          <w:pStyle w:val="Fuzeile"/>
        </w:pPr>
        <w:r w:rsidRPr="000F0731">
          <w:rPr>
            <w:lang w:bidi="de-DE"/>
          </w:rPr>
          <w:fldChar w:fldCharType="begin"/>
        </w:r>
        <w:r w:rsidRPr="000F0731">
          <w:rPr>
            <w:lang w:bidi="de-DE"/>
          </w:rPr>
          <w:instrText xml:space="preserve"> PAGE </w:instrText>
        </w:r>
        <w:r w:rsidRPr="000F0731">
          <w:rPr>
            <w:lang w:bidi="de-DE"/>
          </w:rPr>
          <w:fldChar w:fldCharType="separate"/>
        </w:r>
        <w:r w:rsidR="004121FC">
          <w:rPr>
            <w:noProof/>
            <w:lang w:bidi="de-DE"/>
          </w:rPr>
          <w:t>4</w:t>
        </w:r>
        <w:r w:rsidRPr="000F0731">
          <w:rPr>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B6CC" w14:textId="77777777" w:rsidR="00CE1654" w:rsidRDefault="00CE1654" w:rsidP="001205A1">
      <w:r>
        <w:separator/>
      </w:r>
    </w:p>
  </w:footnote>
  <w:footnote w:type="continuationSeparator" w:id="0">
    <w:p w14:paraId="40D70E66" w14:textId="77777777" w:rsidR="00CE1654" w:rsidRDefault="00CE1654"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0898" w14:textId="222A45C4" w:rsidR="00637B83" w:rsidRPr="00637B83" w:rsidRDefault="00C976D8" w:rsidP="00C976D8">
    <w:pPr>
      <w:pStyle w:val="Kopfzeile"/>
      <w:jc w:val="left"/>
    </w:pPr>
    <w:r>
      <w:rPr>
        <w:noProof/>
      </w:rPr>
      <w:drawing>
        <wp:anchor distT="0" distB="0" distL="114300" distR="114300" simplePos="0" relativeHeight="251659264" behindDoc="1" locked="0" layoutInCell="1" allowOverlap="1" wp14:anchorId="3025EB82" wp14:editId="4FAFA60C">
          <wp:simplePos x="0" y="0"/>
          <wp:positionH relativeFrom="column">
            <wp:posOffset>5605780</wp:posOffset>
          </wp:positionH>
          <wp:positionV relativeFrom="paragraph">
            <wp:posOffset>-231444</wp:posOffset>
          </wp:positionV>
          <wp:extent cx="833721" cy="363524"/>
          <wp:effectExtent l="0" t="0" r="508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721" cy="3635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93D"/>
    <w:multiLevelType w:val="hybridMultilevel"/>
    <w:tmpl w:val="DE3E71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01328E"/>
    <w:multiLevelType w:val="hybridMultilevel"/>
    <w:tmpl w:val="6BF2C248"/>
    <w:lvl w:ilvl="0" w:tplc="963C1DFE">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77513F7"/>
    <w:multiLevelType w:val="hybridMultilevel"/>
    <w:tmpl w:val="211239AA"/>
    <w:lvl w:ilvl="0" w:tplc="963C1DFE">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6A"/>
    <w:rsid w:val="00036DC3"/>
    <w:rsid w:val="0006341D"/>
    <w:rsid w:val="000C4ED1"/>
    <w:rsid w:val="000F0731"/>
    <w:rsid w:val="001205A1"/>
    <w:rsid w:val="0016530E"/>
    <w:rsid w:val="001D78B9"/>
    <w:rsid w:val="00216DB3"/>
    <w:rsid w:val="002B6593"/>
    <w:rsid w:val="0031055C"/>
    <w:rsid w:val="00371B7F"/>
    <w:rsid w:val="00375334"/>
    <w:rsid w:val="003840BC"/>
    <w:rsid w:val="003B19C2"/>
    <w:rsid w:val="003E5947"/>
    <w:rsid w:val="004121FC"/>
    <w:rsid w:val="00421D48"/>
    <w:rsid w:val="00440EA6"/>
    <w:rsid w:val="00475888"/>
    <w:rsid w:val="00486A8E"/>
    <w:rsid w:val="004B03CF"/>
    <w:rsid w:val="004B296A"/>
    <w:rsid w:val="00516C51"/>
    <w:rsid w:val="005908B6"/>
    <w:rsid w:val="005A2DF7"/>
    <w:rsid w:val="005D557C"/>
    <w:rsid w:val="005F4A20"/>
    <w:rsid w:val="00620F0E"/>
    <w:rsid w:val="00637B83"/>
    <w:rsid w:val="006C60E6"/>
    <w:rsid w:val="006C6D23"/>
    <w:rsid w:val="006D2C4C"/>
    <w:rsid w:val="00771429"/>
    <w:rsid w:val="007F19B0"/>
    <w:rsid w:val="007F4EFB"/>
    <w:rsid w:val="00821976"/>
    <w:rsid w:val="00875863"/>
    <w:rsid w:val="00890DA9"/>
    <w:rsid w:val="008B0B8E"/>
    <w:rsid w:val="008B7B89"/>
    <w:rsid w:val="008C3886"/>
    <w:rsid w:val="009544B8"/>
    <w:rsid w:val="00971E71"/>
    <w:rsid w:val="00994F11"/>
    <w:rsid w:val="00A10E3B"/>
    <w:rsid w:val="00A15CF7"/>
    <w:rsid w:val="00A35BE2"/>
    <w:rsid w:val="00A65B25"/>
    <w:rsid w:val="00A7273E"/>
    <w:rsid w:val="00A81248"/>
    <w:rsid w:val="00B70EDE"/>
    <w:rsid w:val="00B94FE8"/>
    <w:rsid w:val="00C976D8"/>
    <w:rsid w:val="00CE1654"/>
    <w:rsid w:val="00D31176"/>
    <w:rsid w:val="00DB6053"/>
    <w:rsid w:val="00DF775F"/>
    <w:rsid w:val="00E61F1F"/>
    <w:rsid w:val="00E638E6"/>
    <w:rsid w:val="00E752EB"/>
    <w:rsid w:val="00EA05F9"/>
    <w:rsid w:val="00F32B0D"/>
    <w:rsid w:val="00FA40D7"/>
    <w:rsid w:val="00FB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4E7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421D48"/>
  </w:style>
  <w:style w:type="paragraph" w:styleId="berschrift1">
    <w:name w:val="heading 1"/>
    <w:aliases w:val="A1 Überschrift"/>
    <w:basedOn w:val="Standard"/>
    <w:next w:val="Standard"/>
    <w:link w:val="berschrift1Zchn"/>
    <w:autoRedefine/>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berschrift2">
    <w:name w:val="heading 2"/>
    <w:basedOn w:val="Standard"/>
    <w:next w:val="Standard"/>
    <w:link w:val="berschrift2Zchn"/>
    <w:uiPriority w:val="1"/>
    <w:qFormat/>
    <w:rsid w:val="000F0731"/>
    <w:pPr>
      <w:keepNext/>
      <w:keepLines/>
      <w:outlineLvl w:val="1"/>
    </w:pPr>
    <w:rPr>
      <w:rFonts w:eastAsiaTheme="majorEastAsia" w:cstheme="majorBidi"/>
      <w:color w:val="3B4455" w:themeColor="accent1"/>
      <w:sz w:val="42"/>
      <w:szCs w:val="26"/>
    </w:rPr>
  </w:style>
  <w:style w:type="paragraph" w:styleId="berschrift3">
    <w:name w:val="heading 3"/>
    <w:basedOn w:val="Standard"/>
    <w:next w:val="Standard"/>
    <w:link w:val="berschrift3Zchn"/>
    <w:uiPriority w:val="2"/>
    <w:qFormat/>
    <w:rsid w:val="000F0731"/>
    <w:pPr>
      <w:keepNext/>
      <w:keepLines/>
      <w:outlineLvl w:val="2"/>
    </w:pPr>
    <w:rPr>
      <w:rFonts w:asciiTheme="majorHAnsi" w:eastAsiaTheme="majorEastAsia" w:hAnsiTheme="majorHAnsi" w:cstheme="majorBidi"/>
      <w:b/>
      <w:color w:val="54A8EB" w:themeColor="accent2"/>
      <w:sz w:val="36"/>
    </w:rPr>
  </w:style>
  <w:style w:type="paragraph" w:styleId="berschrift4">
    <w:name w:val="heading 4"/>
    <w:basedOn w:val="Standard"/>
    <w:next w:val="Standard"/>
    <w:link w:val="berschrift4Zch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berschrift5">
    <w:name w:val="heading 5"/>
    <w:basedOn w:val="Standard"/>
    <w:next w:val="Standard"/>
    <w:link w:val="berschrift5Zch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4A20"/>
    <w:rPr>
      <w:rFonts w:ascii="Times New Roman" w:hAnsi="Times New Roman" w:cs="Times New Roman"/>
      <w:sz w:val="18"/>
      <w:szCs w:val="18"/>
    </w:rPr>
  </w:style>
  <w:style w:type="character" w:customStyle="1" w:styleId="berschrift1Zchn">
    <w:name w:val="Überschrift 1 Zchn"/>
    <w:aliases w:val="A1 Überschrift Zchn"/>
    <w:basedOn w:val="Absatz-Standardschriftart"/>
    <w:link w:val="berschrift1"/>
    <w:rsid w:val="000F0731"/>
    <w:rPr>
      <w:rFonts w:asciiTheme="majorHAnsi" w:eastAsiaTheme="majorEastAsia" w:hAnsiTheme="majorHAnsi" w:cstheme="majorBidi"/>
      <w:b/>
      <w:color w:val="3B4455" w:themeColor="accent1"/>
      <w:sz w:val="80"/>
      <w:szCs w:val="32"/>
    </w:rPr>
  </w:style>
  <w:style w:type="character" w:customStyle="1" w:styleId="berschrift2Zchn">
    <w:name w:val="Überschrift 2 Zchn"/>
    <w:basedOn w:val="Absatz-Standardschriftart"/>
    <w:link w:val="berschrift2"/>
    <w:uiPriority w:val="1"/>
    <w:rsid w:val="000F0731"/>
    <w:rPr>
      <w:rFonts w:eastAsiaTheme="majorEastAsia" w:cstheme="majorBidi"/>
      <w:color w:val="3B4455" w:themeColor="accent1"/>
      <w:sz w:val="42"/>
      <w:szCs w:val="26"/>
    </w:rPr>
  </w:style>
  <w:style w:type="paragraph" w:customStyle="1" w:styleId="GrafikAnker">
    <w:name w:val="Grafik „Anker“"/>
    <w:basedOn w:val="Standard"/>
    <w:uiPriority w:val="7"/>
    <w:qFormat/>
    <w:rsid w:val="00A81248"/>
    <w:rPr>
      <w:sz w:val="10"/>
    </w:rPr>
  </w:style>
  <w:style w:type="character" w:customStyle="1" w:styleId="berschrift3Zchn">
    <w:name w:val="Überschrift 3 Zchn"/>
    <w:basedOn w:val="Absatz-Standardschriftart"/>
    <w:link w:val="berschrift3"/>
    <w:uiPriority w:val="2"/>
    <w:rsid w:val="000F0731"/>
    <w:rPr>
      <w:rFonts w:asciiTheme="majorHAnsi" w:eastAsiaTheme="majorEastAsia" w:hAnsiTheme="majorHAnsi" w:cstheme="majorBidi"/>
      <w:b/>
      <w:color w:val="54A8EB" w:themeColor="accent2"/>
      <w:sz w:val="36"/>
    </w:rPr>
  </w:style>
  <w:style w:type="character" w:customStyle="1" w:styleId="berschrift4Zchn">
    <w:name w:val="Überschrift 4 Zchn"/>
    <w:basedOn w:val="Absatz-Standardschriftart"/>
    <w:link w:val="berschrift4"/>
    <w:uiPriority w:val="3"/>
    <w:rsid w:val="005F4A20"/>
    <w:rPr>
      <w:rFonts w:eastAsiaTheme="majorEastAsia" w:cstheme="majorBidi"/>
      <w:iCs/>
      <w:color w:val="3B4455" w:themeColor="accent1"/>
      <w:sz w:val="30"/>
    </w:rPr>
  </w:style>
  <w:style w:type="paragraph" w:customStyle="1" w:styleId="Text">
    <w:name w:val="Text"/>
    <w:basedOn w:val="Standard"/>
    <w:uiPriority w:val="5"/>
    <w:qFormat/>
    <w:rsid w:val="005F4A20"/>
    <w:pPr>
      <w:spacing w:line="216" w:lineRule="auto"/>
    </w:pPr>
    <w:rPr>
      <w:color w:val="3B4455" w:themeColor="accent1"/>
      <w:sz w:val="28"/>
    </w:rPr>
  </w:style>
  <w:style w:type="paragraph" w:styleId="Kopfzeile">
    <w:name w:val="header"/>
    <w:basedOn w:val="Standard"/>
    <w:link w:val="KopfzeileZchn"/>
    <w:uiPriority w:val="99"/>
    <w:rsid w:val="00637B83"/>
    <w:pPr>
      <w:tabs>
        <w:tab w:val="center" w:pos="4680"/>
        <w:tab w:val="right" w:pos="9360"/>
      </w:tabs>
      <w:jc w:val="right"/>
    </w:pPr>
    <w:rPr>
      <w:color w:val="3B4455" w:themeColor="accent1"/>
      <w:sz w:val="20"/>
    </w:rPr>
  </w:style>
  <w:style w:type="character" w:customStyle="1" w:styleId="KopfzeileZchn">
    <w:name w:val="Kopfzeile Zchn"/>
    <w:basedOn w:val="Absatz-Standardschriftart"/>
    <w:link w:val="Kopfzeile"/>
    <w:uiPriority w:val="99"/>
    <w:rsid w:val="005F4A20"/>
    <w:rPr>
      <w:color w:val="3B4455" w:themeColor="accent1"/>
      <w:sz w:val="20"/>
    </w:rPr>
  </w:style>
  <w:style w:type="paragraph" w:styleId="Fuzeile">
    <w:name w:val="footer"/>
    <w:basedOn w:val="Standard"/>
    <w:link w:val="FuzeileZchn"/>
    <w:uiPriority w:val="99"/>
    <w:rsid w:val="00637B83"/>
    <w:pPr>
      <w:tabs>
        <w:tab w:val="center" w:pos="4680"/>
        <w:tab w:val="right" w:pos="9360"/>
      </w:tabs>
      <w:jc w:val="center"/>
    </w:pPr>
    <w:rPr>
      <w:b/>
      <w:color w:val="3B4455" w:themeColor="accent1"/>
      <w:sz w:val="20"/>
    </w:rPr>
  </w:style>
  <w:style w:type="character" w:customStyle="1" w:styleId="FuzeileZchn">
    <w:name w:val="Fußzeile Zchn"/>
    <w:basedOn w:val="Absatz-Standardschriftart"/>
    <w:link w:val="Fuzeile"/>
    <w:uiPriority w:val="99"/>
    <w:rsid w:val="005F4A20"/>
    <w:rPr>
      <w:b/>
      <w:color w:val="3B4455" w:themeColor="accent1"/>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0F0731"/>
    <w:rPr>
      <w:rFonts w:asciiTheme="majorHAnsi" w:eastAsiaTheme="majorEastAsia" w:hAnsiTheme="majorHAnsi" w:cstheme="majorBidi"/>
      <w:b/>
      <w:color w:val="3B4455" w:themeColor="accent1"/>
      <w:sz w:val="36"/>
    </w:rPr>
  </w:style>
  <w:style w:type="character" w:styleId="Platzhaltertext">
    <w:name w:val="Placeholder Text"/>
    <w:basedOn w:val="Absatz-Standardschriftart"/>
    <w:uiPriority w:val="99"/>
    <w:semiHidden/>
    <w:rsid w:val="005F4A20"/>
    <w:rPr>
      <w:color w:val="808080"/>
    </w:rPr>
  </w:style>
  <w:style w:type="paragraph" w:styleId="Zitat">
    <w:name w:val="Quote"/>
    <w:basedOn w:val="Standard"/>
    <w:next w:val="Standard"/>
    <w:link w:val="ZitatZchn"/>
    <w:uiPriority w:val="29"/>
    <w:qFormat/>
    <w:rsid w:val="00375334"/>
    <w:pPr>
      <w:spacing w:before="200" w:after="160"/>
    </w:pPr>
    <w:rPr>
      <w:rFonts w:asciiTheme="majorHAnsi" w:hAnsiTheme="majorHAnsi"/>
      <w:iCs/>
      <w:color w:val="26414C" w:themeColor="accent5" w:themeShade="40"/>
      <w:sz w:val="60"/>
    </w:rPr>
  </w:style>
  <w:style w:type="character" w:customStyle="1" w:styleId="ZitatZchn">
    <w:name w:val="Zitat Zchn"/>
    <w:basedOn w:val="Absatz-Standardschriftart"/>
    <w:link w:val="Zitat"/>
    <w:uiPriority w:val="29"/>
    <w:rsid w:val="00375334"/>
    <w:rPr>
      <w:rFonts w:asciiTheme="majorHAnsi" w:hAnsiTheme="majorHAnsi"/>
      <w:iCs/>
      <w:color w:val="26414C" w:themeColor="accent5" w:themeShade="40"/>
      <w:sz w:val="60"/>
    </w:rPr>
  </w:style>
  <w:style w:type="paragraph" w:styleId="Listenabsatz">
    <w:name w:val="List Paragraph"/>
    <w:basedOn w:val="Standard"/>
    <w:uiPriority w:val="34"/>
    <w:semiHidden/>
    <w:qFormat/>
    <w:rsid w:val="00D31176"/>
    <w:pPr>
      <w:ind w:left="720"/>
      <w:contextualSpacing/>
    </w:pPr>
  </w:style>
  <w:style w:type="paragraph" w:styleId="Inhaltsverzeichnisberschrift">
    <w:name w:val="TOC Heading"/>
    <w:basedOn w:val="berschrift1"/>
    <w:next w:val="Standard"/>
    <w:uiPriority w:val="39"/>
    <w:unhideWhenUsed/>
    <w:qFormat/>
    <w:rsid w:val="008B7B89"/>
    <w:pPr>
      <w:spacing w:line="259" w:lineRule="auto"/>
      <w:outlineLvl w:val="9"/>
    </w:pPr>
    <w:rPr>
      <w:b w:val="0"/>
      <w:color w:val="2C323F" w:themeColor="accent1" w:themeShade="BF"/>
      <w:sz w:val="32"/>
      <w:lang w:val="de-AT" w:eastAsia="de-AT"/>
    </w:rPr>
  </w:style>
  <w:style w:type="paragraph" w:styleId="Verzeichnis1">
    <w:name w:val="toc 1"/>
    <w:basedOn w:val="Standard"/>
    <w:next w:val="Standard"/>
    <w:autoRedefine/>
    <w:uiPriority w:val="39"/>
    <w:rsid w:val="008B7B89"/>
    <w:pPr>
      <w:spacing w:after="100"/>
    </w:pPr>
  </w:style>
  <w:style w:type="paragraph" w:styleId="Verzeichnis2">
    <w:name w:val="toc 2"/>
    <w:basedOn w:val="Standard"/>
    <w:next w:val="Standard"/>
    <w:autoRedefine/>
    <w:uiPriority w:val="39"/>
    <w:rsid w:val="008B7B89"/>
    <w:pPr>
      <w:spacing w:after="100"/>
      <w:ind w:left="240"/>
    </w:pPr>
  </w:style>
  <w:style w:type="paragraph" w:styleId="Verzeichnis3">
    <w:name w:val="toc 3"/>
    <w:basedOn w:val="Standard"/>
    <w:next w:val="Standard"/>
    <w:autoRedefine/>
    <w:uiPriority w:val="39"/>
    <w:rsid w:val="008B7B89"/>
    <w:pPr>
      <w:spacing w:after="100"/>
      <w:ind w:left="480"/>
    </w:pPr>
  </w:style>
  <w:style w:type="character" w:styleId="Hyperlink">
    <w:name w:val="Hyperlink"/>
    <w:basedOn w:val="Absatz-Standardschriftart"/>
    <w:uiPriority w:val="99"/>
    <w:unhideWhenUsed/>
    <w:rsid w:val="008B7B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Moritz\Dokumente\VitaChi\doc\Projektabschlussbericht.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AppData\Roaming\Microsoft\Templates\Geometrischer%20Bericht%20f&#252;r%20Sch&#252;ler%20und%20Studierende.dotx" TargetMode="External"/></Relationships>
</file>

<file path=word/theme/theme1.xml><?xml version="1.0" encoding="utf-8"?>
<a:theme xmlns:a="http://schemas.openxmlformats.org/drawingml/2006/main" name="MSR">
  <a:themeElements>
    <a:clrScheme name="Benutzerdefiniert 2">
      <a:dk1>
        <a:srgbClr val="000000"/>
      </a:dk1>
      <a:lt1>
        <a:srgbClr val="FFFFFF"/>
      </a:lt1>
      <a:dk2>
        <a:srgbClr val="5E5E5E"/>
      </a:dk2>
      <a:lt2>
        <a:srgbClr val="D6D5D5"/>
      </a:lt2>
      <a:accent1>
        <a:srgbClr val="3B4455"/>
      </a:accent1>
      <a:accent2>
        <a:srgbClr val="54A8EB"/>
      </a:accent2>
      <a:accent3>
        <a:srgbClr val="4CF6E8"/>
      </a:accent3>
      <a:accent4>
        <a:srgbClr val="C9DDE5"/>
      </a:accent4>
      <a:accent5>
        <a:srgbClr val="DBE8ED"/>
      </a:accent5>
      <a:accent6>
        <a:srgbClr val="F2F2F2"/>
      </a:accent6>
      <a:hlink>
        <a:srgbClr val="0000FF"/>
      </a:hlink>
      <a:folHlink>
        <a:srgbClr val="42B8D4"/>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9D43DE0-4E54-47D1-BFB7-1C3EAA15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Geometrischer Bericht für Schüler und Studierende.dotx</Template>
  <TotalTime>0</TotalTime>
  <Pages>8</Pages>
  <Words>1050</Words>
  <Characters>6617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2021-06-07T18:02:00Z</dcterms:created>
  <dcterms:modified xsi:type="dcterms:W3CDTF">2021-06-08T07:46:00Z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